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432AEBB" w:rsidR="009C5D62" w:rsidRPr="007355B1" w:rsidRDefault="001E5A65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Entity Framework</w:t>
      </w:r>
    </w:p>
    <w:p w14:paraId="463FA453" w14:textId="53B72F3C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Training </w:t>
      </w:r>
      <w:r w:rsidR="00F65862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Problem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0800EB87" w:rsidR="00552135" w:rsidRPr="007355B1" w:rsidRDefault="00A202D8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09/2019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5B684802" w:rsidR="007355B1" w:rsidRPr="007355B1" w:rsidRDefault="00A202D8" w:rsidP="00796CE4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4A9F49D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25/09/2019</w:t>
            </w:r>
          </w:p>
        </w:tc>
        <w:tc>
          <w:tcPr>
            <w:tcW w:w="2948" w:type="dxa"/>
          </w:tcPr>
          <w:p w14:paraId="0690B008" w14:textId="390106D6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 </w:t>
            </w:r>
            <w:r w:rsidR="00F65862">
              <w:rPr>
                <w:rFonts w:ascii="Arial" w:hAnsi="Arial" w:cs="Arial"/>
                <w:sz w:val="18"/>
                <w:szCs w:val="18"/>
              </w:rPr>
              <w:t>Problem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6C2457E8" w:rsidR="007355B1" w:rsidRPr="007355B1" w:rsidRDefault="001E5A65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17B2BFA" w14:textId="7E664FA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</w:pPr>
      <w:r w:rsidRPr="007355B1">
        <w:lastRenderedPageBreak/>
        <w:t>Contents</w:t>
      </w:r>
    </w:p>
    <w:p w14:paraId="6D5E6D9B" w14:textId="77777777" w:rsidR="00C91518" w:rsidRDefault="00C91518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29303641" w:history="1">
        <w:r w:rsidRPr="007500F9">
          <w:rPr>
            <w:rStyle w:val="Hyperlink"/>
            <w:rFonts w:cs="Arial"/>
            <w:noProof/>
            <w:lang w:val="en-US"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_Toc29303641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FCAF8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2" w:history="1">
        <w:r w:rsidR="00C91518" w:rsidRPr="007500F9">
          <w:rPr>
            <w:rStyle w:val="Hyperlink"/>
            <w:rFonts w:cs="Arial"/>
            <w:noProof/>
            <w:lang w:val="en-US"/>
          </w:rPr>
          <w:t>Working Environment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_Toc29303642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4</w:t>
        </w:r>
        <w:r w:rsidR="00C91518">
          <w:rPr>
            <w:noProof/>
            <w:webHidden/>
          </w:rPr>
          <w:fldChar w:fldCharType="end"/>
        </w:r>
      </w:hyperlink>
    </w:p>
    <w:p w14:paraId="3F3A6915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3" w:history="1">
        <w:r w:rsidR="00C91518" w:rsidRPr="007500F9">
          <w:rPr>
            <w:rStyle w:val="Hyperlink"/>
            <w:rFonts w:cs="Arial"/>
            <w:noProof/>
          </w:rPr>
          <w:t>Data</w:t>
        </w:r>
        <w:r w:rsidR="00C91518" w:rsidRPr="007500F9">
          <w:rPr>
            <w:rStyle w:val="Hyperlink"/>
            <w:rFonts w:cs="Arial"/>
            <w:noProof/>
            <w:lang w:val="en-US"/>
          </w:rPr>
          <w:t>b</w:t>
        </w:r>
        <w:r w:rsidR="00C91518" w:rsidRPr="007500F9">
          <w:rPr>
            <w:rStyle w:val="Hyperlink"/>
            <w:rFonts w:cs="Arial"/>
            <w:noProof/>
          </w:rPr>
          <w:t xml:space="preserve">ase </w:t>
        </w:r>
        <w:r w:rsidR="00C91518" w:rsidRPr="007500F9">
          <w:rPr>
            <w:rStyle w:val="Hyperlink"/>
            <w:rFonts w:cs="Arial"/>
            <w:noProof/>
            <w:lang w:val="en-US"/>
          </w:rPr>
          <w:t>Relationship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_Toc29303643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5</w:t>
        </w:r>
        <w:r w:rsidR="00C91518">
          <w:rPr>
            <w:noProof/>
            <w:webHidden/>
          </w:rPr>
          <w:fldChar w:fldCharType="end"/>
        </w:r>
      </w:hyperlink>
    </w:p>
    <w:p w14:paraId="3EDE0E11" w14:textId="222ABF75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4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_01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_Toc29303644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6</w:t>
        </w:r>
        <w:r w:rsidR="00C91518">
          <w:rPr>
            <w:noProof/>
            <w:webHidden/>
          </w:rPr>
          <w:fldChar w:fldCharType="end"/>
        </w:r>
      </w:hyperlink>
    </w:p>
    <w:p w14:paraId="67CE67EF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5" w:history="1">
        <w:r w:rsidR="00C91518" w:rsidRPr="007500F9">
          <w:rPr>
            <w:rStyle w:val="Hyperlink"/>
            <w:rFonts w:cs="Arial"/>
            <w:noProof/>
            <w:lang w:val="en-US"/>
          </w:rPr>
          <w:t>Create solution and setup environment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_Toc29303645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6</w:t>
        </w:r>
        <w:r w:rsidR="00C91518">
          <w:rPr>
            <w:noProof/>
            <w:webHidden/>
          </w:rPr>
          <w:fldChar w:fldCharType="end"/>
        </w:r>
      </w:hyperlink>
    </w:p>
    <w:p w14:paraId="747619C8" w14:textId="5A739BF3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6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_02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_Toc29303646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6</w:t>
        </w:r>
        <w:r w:rsidR="00C91518">
          <w:rPr>
            <w:noProof/>
            <w:webHidden/>
          </w:rPr>
          <w:fldChar w:fldCharType="end"/>
        </w:r>
      </w:hyperlink>
    </w:p>
    <w:p w14:paraId="71C80550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7" w:history="1">
        <w:r w:rsidR="00C91518" w:rsidRPr="007500F9">
          <w:rPr>
            <w:rStyle w:val="Hyperlink"/>
            <w:rFonts w:cs="Arial"/>
            <w:noProof/>
            <w:lang w:val="en-US"/>
          </w:rPr>
          <w:t>Create models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_Toc29303647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6</w:t>
        </w:r>
        <w:r w:rsidR="00C91518">
          <w:rPr>
            <w:noProof/>
            <w:webHidden/>
          </w:rPr>
          <w:fldChar w:fldCharType="end"/>
        </w:r>
      </w:hyperlink>
    </w:p>
    <w:p w14:paraId="2180D16A" w14:textId="536A47B8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8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_03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_Toc29303648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7</w:t>
        </w:r>
        <w:r w:rsidR="00C91518">
          <w:rPr>
            <w:noProof/>
            <w:webHidden/>
          </w:rPr>
          <w:fldChar w:fldCharType="end"/>
        </w:r>
      </w:hyperlink>
    </w:p>
    <w:p w14:paraId="65EE9304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49" w:history="1">
        <w:r w:rsidR="00C91518" w:rsidRPr="007500F9">
          <w:rPr>
            <w:rStyle w:val="Hyperlink"/>
            <w:rFonts w:cs="Arial"/>
            <w:noProof/>
            <w:lang w:val="en-US"/>
          </w:rPr>
          <w:t>Create context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_Toc29303649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7</w:t>
        </w:r>
        <w:r w:rsidR="00C91518">
          <w:rPr>
            <w:noProof/>
            <w:webHidden/>
          </w:rPr>
          <w:fldChar w:fldCharType="end"/>
        </w:r>
      </w:hyperlink>
    </w:p>
    <w:p w14:paraId="0C8AF38C" w14:textId="681F7635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0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_04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_Toc29303650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7</w:t>
        </w:r>
        <w:r w:rsidR="00C91518">
          <w:rPr>
            <w:noProof/>
            <w:webHidden/>
          </w:rPr>
          <w:fldChar w:fldCharType="end"/>
        </w:r>
      </w:hyperlink>
    </w:p>
    <w:p w14:paraId="49ADF556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1" w:history="1">
        <w:r w:rsidR="00C91518" w:rsidRPr="007500F9">
          <w:rPr>
            <w:rStyle w:val="Hyperlink"/>
            <w:rFonts w:cs="Arial"/>
            <w:noProof/>
            <w:lang w:val="en-US"/>
          </w:rPr>
          <w:t>Configure Fluent API for the Many-To-Many relationship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_Toc29303651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7</w:t>
        </w:r>
        <w:r w:rsidR="00C91518">
          <w:rPr>
            <w:noProof/>
            <w:webHidden/>
          </w:rPr>
          <w:fldChar w:fldCharType="end"/>
        </w:r>
      </w:hyperlink>
    </w:p>
    <w:p w14:paraId="31A9B5EA" w14:textId="1068E32A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2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_05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_Toc29303652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8</w:t>
        </w:r>
        <w:r w:rsidR="00C91518">
          <w:rPr>
            <w:noProof/>
            <w:webHidden/>
          </w:rPr>
          <w:fldChar w:fldCharType="end"/>
        </w:r>
      </w:hyperlink>
    </w:p>
    <w:p w14:paraId="56B4AB65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3" w:history="1">
        <w:r w:rsidR="00C91518" w:rsidRPr="007500F9">
          <w:rPr>
            <w:rStyle w:val="Hyperlink"/>
            <w:rFonts w:cs="Arial"/>
            <w:noProof/>
            <w:lang w:val="en-US"/>
          </w:rPr>
          <w:t>Setup Database Initialization Strategy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_Toc29303653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8</w:t>
        </w:r>
        <w:r w:rsidR="00C91518">
          <w:rPr>
            <w:noProof/>
            <w:webHidden/>
          </w:rPr>
          <w:fldChar w:fldCharType="end"/>
        </w:r>
      </w:hyperlink>
    </w:p>
    <w:p w14:paraId="6C203647" w14:textId="73246E6A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4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_06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_Toc29303654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8</w:t>
        </w:r>
        <w:r w:rsidR="00C91518">
          <w:rPr>
            <w:noProof/>
            <w:webHidden/>
          </w:rPr>
          <w:fldChar w:fldCharType="end"/>
        </w:r>
      </w:hyperlink>
    </w:p>
    <w:p w14:paraId="2ACF33E9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5" w:history="1">
        <w:r w:rsidR="00C91518" w:rsidRPr="007500F9">
          <w:rPr>
            <w:rStyle w:val="Hyperlink"/>
            <w:rFonts w:cs="Arial"/>
            <w:noProof/>
            <w:lang w:val="en-US"/>
          </w:rPr>
          <w:t>Create repositories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_Toc29303655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8</w:t>
        </w:r>
        <w:r w:rsidR="00C91518">
          <w:rPr>
            <w:noProof/>
            <w:webHidden/>
          </w:rPr>
          <w:fldChar w:fldCharType="end"/>
        </w:r>
      </w:hyperlink>
    </w:p>
    <w:p w14:paraId="6A073DB2" w14:textId="18A1824E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6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_07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_Toc29303656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10</w:t>
        </w:r>
        <w:r w:rsidR="00C91518">
          <w:rPr>
            <w:noProof/>
            <w:webHidden/>
          </w:rPr>
          <w:fldChar w:fldCharType="end"/>
        </w:r>
      </w:hyperlink>
    </w:p>
    <w:p w14:paraId="32D6BD84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7" w:history="1">
        <w:r w:rsidR="00C91518" w:rsidRPr="007500F9">
          <w:rPr>
            <w:rStyle w:val="Hyperlink"/>
            <w:rFonts w:cs="Arial"/>
            <w:noProof/>
            <w:lang w:val="en-US"/>
          </w:rPr>
          <w:t>Unit Test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_Toc29303657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10</w:t>
        </w:r>
        <w:r w:rsidR="00C91518">
          <w:rPr>
            <w:noProof/>
            <w:webHidden/>
          </w:rPr>
          <w:fldChar w:fldCharType="end"/>
        </w:r>
      </w:hyperlink>
    </w:p>
    <w:p w14:paraId="73314159" w14:textId="23E1E1F8" w:rsidR="00C91518" w:rsidRDefault="00A73B7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8" w:history="1">
        <w:r w:rsidR="00F65862">
          <w:rPr>
            <w:rStyle w:val="Hyperlink"/>
            <w:noProof/>
          </w:rPr>
          <w:t>Problem</w:t>
        </w:r>
        <w:r w:rsidR="00C91518" w:rsidRPr="007500F9">
          <w:rPr>
            <w:rStyle w:val="Hyperlink"/>
            <w:noProof/>
          </w:rPr>
          <w:t>_08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_Toc29303658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11</w:t>
        </w:r>
        <w:r w:rsidR="00C91518">
          <w:rPr>
            <w:noProof/>
            <w:webHidden/>
          </w:rPr>
          <w:fldChar w:fldCharType="end"/>
        </w:r>
      </w:hyperlink>
    </w:p>
    <w:p w14:paraId="43A4EFB7" w14:textId="77777777" w:rsidR="00C91518" w:rsidRDefault="00A73B7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9303659" w:history="1">
        <w:r w:rsidR="00C91518" w:rsidRPr="007500F9">
          <w:rPr>
            <w:rStyle w:val="Hyperlink"/>
            <w:rFonts w:cs="Arial"/>
            <w:noProof/>
            <w:lang w:val="en-US"/>
          </w:rPr>
          <w:t>Code-first migration</w:t>
        </w:r>
        <w:r w:rsidR="00C91518">
          <w:rPr>
            <w:noProof/>
            <w:webHidden/>
          </w:rPr>
          <w:tab/>
        </w:r>
        <w:r w:rsidR="00C91518">
          <w:rPr>
            <w:noProof/>
            <w:webHidden/>
          </w:rPr>
          <w:fldChar w:fldCharType="begin"/>
        </w:r>
        <w:r w:rsidR="00C91518">
          <w:rPr>
            <w:noProof/>
            <w:webHidden/>
          </w:rPr>
          <w:instrText xml:space="preserve"> PAGEREF _Toc29303659 \h </w:instrText>
        </w:r>
        <w:r w:rsidR="00C91518">
          <w:rPr>
            <w:noProof/>
            <w:webHidden/>
          </w:rPr>
        </w:r>
        <w:r w:rsidR="00C91518">
          <w:rPr>
            <w:noProof/>
            <w:webHidden/>
          </w:rPr>
          <w:fldChar w:fldCharType="separate"/>
        </w:r>
        <w:r w:rsidR="00C91518">
          <w:rPr>
            <w:noProof/>
            <w:webHidden/>
          </w:rPr>
          <w:t>11</w:t>
        </w:r>
        <w:r w:rsidR="00C91518">
          <w:rPr>
            <w:noProof/>
            <w:webHidden/>
          </w:rPr>
          <w:fldChar w:fldCharType="end"/>
        </w:r>
      </w:hyperlink>
    </w:p>
    <w:p w14:paraId="7B6D2D08" w14:textId="37EB9D65" w:rsidR="002F3B39" w:rsidRPr="007355B1" w:rsidRDefault="00C91518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2DF7733E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>NEFW</w:t>
            </w:r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.</w:t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>A</w:t>
            </w:r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.</w:t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>L001</w:t>
            </w:r>
          </w:p>
          <w:p w14:paraId="0D273AD8" w14:textId="09B24B39" w:rsidR="009521F1" w:rsidRPr="00C80FC0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GB"/>
              </w:rPr>
              <w:t>Long</w:t>
            </w:r>
          </w:p>
          <w:p w14:paraId="350932C8" w14:textId="6CF6A1ED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1F0B3B68" w:rsidR="009521F1" w:rsidRPr="0025607C" w:rsidRDefault="009521F1" w:rsidP="00C80FC0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GB"/>
              </w:rPr>
              <w:t>Complete</w:t>
            </w:r>
            <w:r w:rsidR="00C80FC0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in 3 days</w:t>
            </w:r>
          </w:p>
        </w:tc>
      </w:tr>
    </w:tbl>
    <w:p w14:paraId="11EEF8E4" w14:textId="3411275B" w:rsidR="004474FD" w:rsidRPr="00425048" w:rsidRDefault="00425048" w:rsidP="00CD1C66">
      <w:pPr>
        <w:spacing w:before="120" w:after="0" w:line="288" w:lineRule="auto"/>
        <w:jc w:val="both"/>
        <w:rPr>
          <w:rFonts w:cs="Arial"/>
          <w:sz w:val="24"/>
          <w:szCs w:val="24"/>
          <w:lang w:val="en-US"/>
        </w:rPr>
      </w:pPr>
      <w:r w:rsidRPr="00425048">
        <w:rPr>
          <w:rFonts w:eastAsia="Times New Roman" w:cs="Arial"/>
          <w:b/>
          <w:bCs/>
          <w:sz w:val="24"/>
          <w:szCs w:val="24"/>
          <w:lang w:val="en-US"/>
        </w:rPr>
        <w:t xml:space="preserve">Purpose of </w:t>
      </w:r>
      <w:r w:rsidR="00F65862">
        <w:rPr>
          <w:rFonts w:eastAsia="Times New Roman" w:cs="Arial"/>
          <w:b/>
          <w:bCs/>
          <w:sz w:val="24"/>
          <w:szCs w:val="24"/>
          <w:lang w:val="en-US"/>
        </w:rPr>
        <w:t>Problem</w:t>
      </w:r>
      <w:r w:rsidRPr="00425048">
        <w:rPr>
          <w:rFonts w:eastAsia="Times New Roman" w:cs="Arial"/>
          <w:b/>
          <w:bCs/>
          <w:sz w:val="24"/>
          <w:szCs w:val="24"/>
          <w:lang w:val="en-US"/>
        </w:rPr>
        <w:t>s</w:t>
      </w:r>
    </w:p>
    <w:p w14:paraId="5BABF44C" w14:textId="77777777" w:rsidR="00425048" w:rsidRPr="00425048" w:rsidRDefault="00425048" w:rsidP="00425048">
      <w:pPr>
        <w:pStyle w:val="NormalWeb"/>
        <w:shd w:val="clear" w:color="auto" w:fill="FFFFFF"/>
        <w:spacing w:before="120" w:beforeAutospacing="0" w:after="0" w:afterAutospacing="0" w:line="276" w:lineRule="auto"/>
        <w:jc w:val="both"/>
        <w:rPr>
          <w:rFonts w:ascii="Arial" w:hAnsi="Arial" w:cs="Arial"/>
          <w:color w:val="252525"/>
          <w:sz w:val="20"/>
          <w:szCs w:val="20"/>
        </w:rPr>
      </w:pPr>
      <w:r w:rsidRPr="00425048">
        <w:rPr>
          <w:rFonts w:ascii="Arial" w:hAnsi="Arial" w:cs="Arial"/>
          <w:color w:val="252525"/>
          <w:sz w:val="20"/>
          <w:szCs w:val="20"/>
        </w:rPr>
        <w:t xml:space="preserve">Use Entity Framework to manage a simple blog named </w:t>
      </w:r>
      <w:proofErr w:type="spellStart"/>
      <w:r w:rsidRPr="00425048">
        <w:rPr>
          <w:rFonts w:ascii="Arial" w:hAnsi="Arial" w:cs="Arial"/>
          <w:b/>
          <w:color w:val="252525"/>
          <w:sz w:val="20"/>
          <w:szCs w:val="20"/>
        </w:rPr>
        <w:t>JustBlog</w:t>
      </w:r>
      <w:proofErr w:type="spellEnd"/>
      <w:r w:rsidRPr="00425048">
        <w:rPr>
          <w:rFonts w:ascii="Arial" w:hAnsi="Arial" w:cs="Arial"/>
          <w:color w:val="252525"/>
          <w:sz w:val="20"/>
          <w:szCs w:val="20"/>
        </w:rPr>
        <w:t>.</w:t>
      </w:r>
    </w:p>
    <w:p w14:paraId="6EC7EFFC" w14:textId="77777777" w:rsidR="00425048" w:rsidRPr="00425048" w:rsidRDefault="00425048" w:rsidP="00425048">
      <w:pPr>
        <w:pStyle w:val="NormalWeb"/>
        <w:shd w:val="clear" w:color="auto" w:fill="FFFFFF"/>
        <w:spacing w:before="120" w:beforeAutospacing="0" w:after="0" w:afterAutospacing="0" w:line="276" w:lineRule="auto"/>
        <w:jc w:val="both"/>
        <w:rPr>
          <w:rFonts w:ascii="Arial" w:hAnsi="Arial" w:cs="Arial"/>
          <w:color w:val="252525"/>
          <w:sz w:val="20"/>
          <w:szCs w:val="20"/>
        </w:rPr>
      </w:pPr>
      <w:r w:rsidRPr="00425048">
        <w:rPr>
          <w:rFonts w:ascii="Arial" w:hAnsi="Arial" w:cs="Arial"/>
          <w:color w:val="252525"/>
          <w:sz w:val="20"/>
          <w:szCs w:val="20"/>
        </w:rPr>
        <w:t xml:space="preserve">The blog allow owner post new blog, review, </w:t>
      </w:r>
      <w:proofErr w:type="gramStart"/>
      <w:r w:rsidRPr="00425048">
        <w:rPr>
          <w:rFonts w:ascii="Arial" w:hAnsi="Arial" w:cs="Arial"/>
          <w:color w:val="252525"/>
          <w:sz w:val="20"/>
          <w:szCs w:val="20"/>
        </w:rPr>
        <w:t>update</w:t>
      </w:r>
      <w:proofErr w:type="gramEnd"/>
      <w:r w:rsidRPr="00425048">
        <w:rPr>
          <w:rFonts w:ascii="Arial" w:hAnsi="Arial" w:cs="Arial"/>
          <w:color w:val="252525"/>
          <w:sz w:val="20"/>
          <w:szCs w:val="20"/>
        </w:rPr>
        <w:t xml:space="preserve"> or delete an existing blog post. Each blog post is belong to on category and can have multiple tags. The post also have some comments.</w:t>
      </w:r>
    </w:p>
    <w:p w14:paraId="074E7CD4" w14:textId="77777777" w:rsidR="00425048" w:rsidRPr="00425048" w:rsidRDefault="00425048" w:rsidP="00425048">
      <w:pPr>
        <w:pStyle w:val="Heading2"/>
        <w:spacing w:before="120" w:line="240" w:lineRule="auto"/>
        <w:jc w:val="both"/>
        <w:rPr>
          <w:rFonts w:cs="Arial"/>
          <w:szCs w:val="20"/>
          <w:lang w:val="en-US"/>
        </w:rPr>
      </w:pPr>
      <w:bookmarkStart w:id="0" w:name="_Toc5889972"/>
      <w:bookmarkStart w:id="1" w:name="_Toc29303641"/>
      <w:r w:rsidRPr="00425048">
        <w:rPr>
          <w:rFonts w:cs="Arial"/>
          <w:szCs w:val="20"/>
          <w:lang w:val="en-US"/>
        </w:rPr>
        <w:t>Technologies</w:t>
      </w:r>
      <w:bookmarkEnd w:id="0"/>
      <w:bookmarkEnd w:id="1"/>
    </w:p>
    <w:p w14:paraId="6917823E" w14:textId="77777777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>Entity Framework 6.0</w:t>
      </w:r>
    </w:p>
    <w:p w14:paraId="45EC6B53" w14:textId="77777777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>MS .net Framework 4.5</w:t>
      </w:r>
    </w:p>
    <w:p w14:paraId="19DE3116" w14:textId="77777777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>MS C# 6.0</w:t>
      </w:r>
    </w:p>
    <w:p w14:paraId="7C0DDBFA" w14:textId="77777777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>Linq</w:t>
      </w:r>
    </w:p>
    <w:p w14:paraId="3ABCEE7F" w14:textId="77777777" w:rsidR="00425048" w:rsidRPr="00425048" w:rsidRDefault="00425048" w:rsidP="00425048">
      <w:pPr>
        <w:pStyle w:val="ListParagraph"/>
        <w:numPr>
          <w:ilvl w:val="0"/>
          <w:numId w:val="28"/>
        </w:numPr>
        <w:spacing w:after="200" w:line="360" w:lineRule="auto"/>
        <w:rPr>
          <w:rFonts w:cs="Arial"/>
          <w:szCs w:val="20"/>
        </w:rPr>
      </w:pPr>
      <w:r w:rsidRPr="00425048">
        <w:rPr>
          <w:rFonts w:cs="Arial"/>
          <w:szCs w:val="20"/>
        </w:rPr>
        <w:t xml:space="preserve">Repository Design pattern. </w:t>
      </w:r>
    </w:p>
    <w:p w14:paraId="7D164E88" w14:textId="77777777" w:rsidR="00425048" w:rsidRPr="00425048" w:rsidRDefault="00425048" w:rsidP="00425048">
      <w:pPr>
        <w:pStyle w:val="Heading2"/>
        <w:spacing w:before="120" w:line="240" w:lineRule="auto"/>
        <w:jc w:val="both"/>
        <w:rPr>
          <w:rFonts w:cs="Arial"/>
          <w:szCs w:val="20"/>
          <w:lang w:val="en-US"/>
        </w:rPr>
      </w:pPr>
      <w:bookmarkStart w:id="2" w:name="_Toc459149984"/>
      <w:bookmarkStart w:id="3" w:name="_Toc5889973"/>
      <w:bookmarkStart w:id="4" w:name="_Toc29303642"/>
      <w:r w:rsidRPr="00425048">
        <w:rPr>
          <w:rFonts w:cs="Arial"/>
          <w:szCs w:val="20"/>
          <w:lang w:val="en-US"/>
        </w:rPr>
        <w:t xml:space="preserve">Working </w:t>
      </w:r>
      <w:bookmarkEnd w:id="2"/>
      <w:r w:rsidRPr="00425048">
        <w:rPr>
          <w:rFonts w:cs="Arial"/>
          <w:szCs w:val="20"/>
          <w:lang w:val="en-US"/>
        </w:rPr>
        <w:t>Environment</w:t>
      </w:r>
      <w:bookmarkEnd w:id="3"/>
      <w:bookmarkEnd w:id="4"/>
    </w:p>
    <w:p w14:paraId="5BCFB3C9" w14:textId="77777777" w:rsidR="00425048" w:rsidRPr="00425048" w:rsidRDefault="00425048" w:rsidP="00425048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425048">
        <w:rPr>
          <w:rFonts w:ascii="Arial" w:hAnsi="Arial" w:cs="Arial"/>
          <w:color w:val="252525"/>
          <w:sz w:val="20"/>
          <w:szCs w:val="20"/>
        </w:rPr>
        <w:t xml:space="preserve">MS SQL Server, </w:t>
      </w:r>
    </w:p>
    <w:p w14:paraId="4A3113F0" w14:textId="77777777" w:rsidR="00425048" w:rsidRPr="00425048" w:rsidRDefault="00425048" w:rsidP="00425048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425048">
        <w:rPr>
          <w:rFonts w:ascii="Arial" w:hAnsi="Arial" w:cs="Arial"/>
          <w:color w:val="252525"/>
          <w:sz w:val="20"/>
          <w:szCs w:val="20"/>
        </w:rPr>
        <w:t xml:space="preserve">Visual Studio 2017, </w:t>
      </w:r>
      <w:bookmarkStart w:id="5" w:name="_Toc459149987"/>
    </w:p>
    <w:p w14:paraId="57D6C9EF" w14:textId="77777777" w:rsidR="00425048" w:rsidRPr="00425048" w:rsidRDefault="00425048" w:rsidP="00425048">
      <w:pPr>
        <w:pStyle w:val="Heading2"/>
        <w:spacing w:before="120" w:line="240" w:lineRule="auto"/>
        <w:jc w:val="both"/>
        <w:rPr>
          <w:rFonts w:cs="Arial"/>
          <w:szCs w:val="20"/>
          <w:lang w:val="en-US"/>
        </w:rPr>
      </w:pPr>
      <w:bookmarkStart w:id="6" w:name="_Toc5889974"/>
      <w:bookmarkStart w:id="7" w:name="_Toc29303643"/>
      <w:r w:rsidRPr="00425048">
        <w:rPr>
          <w:rFonts w:cs="Arial"/>
          <w:szCs w:val="20"/>
        </w:rPr>
        <w:lastRenderedPageBreak/>
        <w:t>Data</w:t>
      </w:r>
      <w:r w:rsidRPr="00425048">
        <w:rPr>
          <w:rFonts w:cs="Arial"/>
          <w:szCs w:val="20"/>
          <w:lang w:val="en-US"/>
        </w:rPr>
        <w:t>b</w:t>
      </w:r>
      <w:r w:rsidRPr="00425048">
        <w:rPr>
          <w:rFonts w:cs="Arial"/>
          <w:szCs w:val="20"/>
        </w:rPr>
        <w:t xml:space="preserve">ase </w:t>
      </w:r>
      <w:bookmarkEnd w:id="5"/>
      <w:r w:rsidRPr="00425048">
        <w:rPr>
          <w:rFonts w:cs="Arial"/>
          <w:szCs w:val="20"/>
          <w:lang w:val="en-US"/>
        </w:rPr>
        <w:t>Relationship</w:t>
      </w:r>
      <w:bookmarkEnd w:id="6"/>
      <w:bookmarkEnd w:id="7"/>
    </w:p>
    <w:p w14:paraId="660DB74E" w14:textId="77777777" w:rsidR="00425048" w:rsidRPr="00425048" w:rsidRDefault="00425048" w:rsidP="00425048">
      <w:pPr>
        <w:spacing w:before="120" w:after="0" w:line="240" w:lineRule="auto"/>
        <w:jc w:val="center"/>
        <w:rPr>
          <w:rFonts w:cs="Arial"/>
          <w:szCs w:val="20"/>
        </w:rPr>
      </w:pPr>
      <w:r w:rsidRPr="00425048">
        <w:rPr>
          <w:rFonts w:cs="Arial"/>
          <w:noProof/>
          <w:szCs w:val="20"/>
          <w:lang w:val="en-US"/>
        </w:rPr>
        <w:drawing>
          <wp:inline distT="0" distB="0" distL="0" distR="0" wp14:anchorId="127B832E" wp14:editId="4817C18F">
            <wp:extent cx="6114415" cy="5152390"/>
            <wp:effectExtent l="19050" t="19050" r="196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E113D" w14:textId="77777777" w:rsidR="00425048" w:rsidRPr="00425048" w:rsidRDefault="00425048" w:rsidP="00425048">
      <w:pPr>
        <w:spacing w:before="120" w:after="0" w:line="240" w:lineRule="auto"/>
        <w:jc w:val="both"/>
        <w:rPr>
          <w:rFonts w:cs="Arial"/>
          <w:szCs w:val="20"/>
        </w:rPr>
      </w:pPr>
    </w:p>
    <w:p w14:paraId="63282C32" w14:textId="77777777" w:rsidR="00425048" w:rsidRPr="00425048" w:rsidRDefault="00425048" w:rsidP="00425048">
      <w:pPr>
        <w:pStyle w:val="ListParagraph"/>
        <w:numPr>
          <w:ilvl w:val="0"/>
          <w:numId w:val="29"/>
        </w:numPr>
        <w:spacing w:before="120" w:after="0" w:line="240" w:lineRule="auto"/>
        <w:jc w:val="both"/>
        <w:rPr>
          <w:rFonts w:cs="Arial"/>
          <w:szCs w:val="20"/>
        </w:rPr>
      </w:pPr>
      <w:r w:rsidRPr="00425048">
        <w:rPr>
          <w:rFonts w:cs="Arial"/>
          <w:b/>
          <w:i/>
          <w:szCs w:val="20"/>
        </w:rPr>
        <w:t>URL Slug:</w:t>
      </w:r>
      <w:r w:rsidRPr="00425048">
        <w:rPr>
          <w:rFonts w:cs="Arial"/>
          <w:i/>
          <w:szCs w:val="20"/>
        </w:rPr>
        <w:t xml:space="preserve"> is a SEO- and user-friendly string-part in a URL to identify, describe and access a resource. Often the title of a page/article is a valid candidate.</w:t>
      </w:r>
    </w:p>
    <w:p w14:paraId="17346E9B" w14:textId="77777777" w:rsidR="00425048" w:rsidRPr="00425048" w:rsidRDefault="00425048" w:rsidP="00425048">
      <w:pPr>
        <w:spacing w:before="120" w:after="0" w:line="240" w:lineRule="auto"/>
        <w:jc w:val="both"/>
        <w:rPr>
          <w:rFonts w:cs="Arial"/>
          <w:szCs w:val="20"/>
        </w:rPr>
      </w:pPr>
    </w:p>
    <w:p w14:paraId="5183EE20" w14:textId="77777777" w:rsidR="00425048" w:rsidRPr="00425048" w:rsidRDefault="00425048" w:rsidP="00425048">
      <w:pPr>
        <w:spacing w:before="120" w:after="0" w:line="240" w:lineRule="auto"/>
        <w:jc w:val="both"/>
        <w:rPr>
          <w:rFonts w:cs="Arial"/>
          <w:szCs w:val="20"/>
        </w:rPr>
      </w:pPr>
      <w:r w:rsidRPr="00425048">
        <w:rPr>
          <w:rFonts w:cs="Arial"/>
          <w:szCs w:val="20"/>
        </w:rPr>
        <w:t xml:space="preserve">In this series of assingments, student will use technical points in Entity Framework 6.2 to create, manage a database for the blog. </w:t>
      </w:r>
    </w:p>
    <w:p w14:paraId="4D5315D8" w14:textId="77777777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</w:rPr>
      </w:pPr>
      <w:r w:rsidRPr="00425048">
        <w:rPr>
          <w:rFonts w:cs="Arial"/>
          <w:szCs w:val="20"/>
        </w:rPr>
        <w:t>Based on database design, create models and context to generate database</w:t>
      </w:r>
    </w:p>
    <w:p w14:paraId="0779DF9B" w14:textId="77777777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</w:rPr>
      </w:pPr>
      <w:r w:rsidRPr="00425048">
        <w:rPr>
          <w:rFonts w:cs="Arial"/>
          <w:szCs w:val="20"/>
        </w:rPr>
        <w:t>Create repositories to manipulate data</w:t>
      </w:r>
    </w:p>
    <w:p w14:paraId="41BBD2B0" w14:textId="77777777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  <w:lang w:val="en-US"/>
        </w:rPr>
      </w:pPr>
      <w:r w:rsidRPr="00425048">
        <w:rPr>
          <w:rFonts w:cs="Arial"/>
          <w:szCs w:val="20"/>
        </w:rPr>
        <w:t>Use migration to apply changes</w:t>
      </w:r>
    </w:p>
    <w:p w14:paraId="0AD74C3D" w14:textId="5D8E7876" w:rsidR="00425048" w:rsidRPr="00425048" w:rsidRDefault="00425048" w:rsidP="00425048">
      <w:pPr>
        <w:pStyle w:val="ListParagraph"/>
        <w:numPr>
          <w:ilvl w:val="0"/>
          <w:numId w:val="30"/>
        </w:numPr>
        <w:spacing w:before="120" w:after="0" w:line="360" w:lineRule="auto"/>
        <w:jc w:val="both"/>
        <w:rPr>
          <w:rFonts w:cs="Arial"/>
          <w:szCs w:val="20"/>
          <w:lang w:val="en-US"/>
        </w:rPr>
      </w:pPr>
      <w:r w:rsidRPr="00425048">
        <w:rPr>
          <w:rFonts w:cs="Arial"/>
          <w:szCs w:val="20"/>
        </w:rPr>
        <w:t>Create unit test project and test</w:t>
      </w:r>
    </w:p>
    <w:p w14:paraId="20773E8C" w14:textId="77777777" w:rsidR="00BA16D4" w:rsidRDefault="00BA16D4" w:rsidP="00CD1C66">
      <w:pPr>
        <w:spacing w:before="120" w:after="0" w:line="288" w:lineRule="auto"/>
        <w:jc w:val="both"/>
      </w:pPr>
      <w:r>
        <w:br w:type="page"/>
      </w:r>
    </w:p>
    <w:p w14:paraId="259FD34D" w14:textId="04316E7C" w:rsidR="0037613F" w:rsidRDefault="0037613F" w:rsidP="0037613F">
      <w:pPr>
        <w:rPr>
          <w:i/>
        </w:rPr>
      </w:pPr>
      <w:bookmarkStart w:id="8" w:name="_Toc536158119"/>
      <w:r w:rsidRPr="008872AF">
        <w:rPr>
          <w:i/>
        </w:rPr>
        <w:lastRenderedPageBreak/>
        <w:t xml:space="preserve">These </w:t>
      </w:r>
      <w:r w:rsidR="00F65862">
        <w:rPr>
          <w:i/>
        </w:rPr>
        <w:t>Problem</w:t>
      </w:r>
      <w:r w:rsidRPr="008872AF">
        <w:rPr>
          <w:i/>
        </w:rPr>
        <w:t xml:space="preserve">s should be performed by </w:t>
      </w:r>
      <w:r>
        <w:rPr>
          <w:i/>
        </w:rPr>
        <w:t>individuals</w:t>
      </w:r>
      <w:r w:rsidRPr="008872AF">
        <w:rPr>
          <w:i/>
        </w:rPr>
        <w:t>.</w:t>
      </w:r>
    </w:p>
    <w:p w14:paraId="4836CFD6" w14:textId="25195963" w:rsidR="00522FCC" w:rsidRPr="007A0F5D" w:rsidRDefault="00F65862" w:rsidP="00B312EB">
      <w:pPr>
        <w:pStyle w:val="Heading1"/>
      </w:pPr>
      <w:bookmarkStart w:id="9" w:name="_Toc5889975"/>
      <w:bookmarkStart w:id="10" w:name="_Toc29303644"/>
      <w:bookmarkStart w:id="11" w:name="_Toc459149989"/>
      <w:r>
        <w:t>Problem</w:t>
      </w:r>
      <w:r w:rsidR="00522FCC" w:rsidRPr="007A0F5D">
        <w:t>_01</w:t>
      </w:r>
      <w:bookmarkEnd w:id="9"/>
      <w:bookmarkEnd w:id="10"/>
    </w:p>
    <w:p w14:paraId="79D01C2E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12" w:name="_Toc5889976"/>
      <w:bookmarkStart w:id="13" w:name="_Toc29303645"/>
      <w:bookmarkEnd w:id="11"/>
      <w:r w:rsidRPr="007A0F5D">
        <w:rPr>
          <w:rFonts w:cs="Arial"/>
          <w:szCs w:val="20"/>
          <w:lang w:val="en-US"/>
        </w:rPr>
        <w:t>Create solution and setup environment</w:t>
      </w:r>
      <w:bookmarkEnd w:id="12"/>
      <w:bookmarkEnd w:id="13"/>
    </w:p>
    <w:p w14:paraId="3FD60FF1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122E5484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&lt;none&gt;</w:t>
      </w:r>
    </w:p>
    <w:p w14:paraId="166CF5C4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Functional specification</w:t>
      </w:r>
    </w:p>
    <w:p w14:paraId="6D1D2150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&lt;none&gt;</w:t>
      </w:r>
    </w:p>
    <w:p w14:paraId="1193F459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Technical needed</w:t>
      </w:r>
    </w:p>
    <w:p w14:paraId="7411BE97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&lt;none&gt;</w:t>
      </w:r>
      <w:bookmarkStart w:id="14" w:name="_GoBack"/>
      <w:bookmarkEnd w:id="14"/>
    </w:p>
    <w:p w14:paraId="67C992E6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3B157F0F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42B845CE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325AC422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Create blank solution name: </w:t>
      </w:r>
      <w:r w:rsidRPr="007A0F5D">
        <w:rPr>
          <w:rFonts w:cs="Arial"/>
          <w:b/>
          <w:szCs w:val="20"/>
        </w:rPr>
        <w:t>FA.JustBlog</w:t>
      </w:r>
    </w:p>
    <w:p w14:paraId="5F230D17" w14:textId="77777777" w:rsidR="00522FCC" w:rsidRPr="007A0F5D" w:rsidRDefault="00522FCC" w:rsidP="00522FCC">
      <w:pPr>
        <w:rPr>
          <w:rFonts w:cs="Arial"/>
          <w:b/>
          <w:szCs w:val="20"/>
        </w:rPr>
      </w:pPr>
      <w:r w:rsidRPr="007A0F5D">
        <w:rPr>
          <w:rFonts w:cs="Arial"/>
          <w:szCs w:val="20"/>
        </w:rPr>
        <w:t xml:space="preserve">Create project type Class Library into the solution. Project name: </w:t>
      </w:r>
      <w:r w:rsidRPr="007A0F5D">
        <w:rPr>
          <w:rFonts w:cs="Arial"/>
          <w:b/>
          <w:szCs w:val="20"/>
        </w:rPr>
        <w:t>FA.JustBlog.Core</w:t>
      </w:r>
    </w:p>
    <w:p w14:paraId="5EBA02CC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Install </w:t>
      </w:r>
      <w:r w:rsidRPr="007A0F5D">
        <w:rPr>
          <w:rFonts w:cs="Arial"/>
          <w:b/>
          <w:szCs w:val="20"/>
        </w:rPr>
        <w:t>Entity Framework</w:t>
      </w:r>
      <w:r w:rsidRPr="007A0F5D">
        <w:rPr>
          <w:rFonts w:cs="Arial"/>
          <w:szCs w:val="20"/>
        </w:rPr>
        <w:t xml:space="preserve"> from Nuget</w:t>
      </w:r>
    </w:p>
    <w:p w14:paraId="210A24FA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1D394EA2" w14:textId="77777777" w:rsidR="00522FCC" w:rsidRPr="007A0F5D" w:rsidRDefault="00522FCC" w:rsidP="00522FCC">
      <w:pPr>
        <w:spacing w:before="120" w:after="0" w:line="24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10 minutes</w:t>
      </w:r>
    </w:p>
    <w:p w14:paraId="3A8A5F17" w14:textId="4E894252" w:rsidR="00522FCC" w:rsidRPr="007A0F5D" w:rsidRDefault="00F65862" w:rsidP="00B312EB">
      <w:pPr>
        <w:pStyle w:val="Heading1"/>
      </w:pPr>
      <w:bookmarkStart w:id="15" w:name="_Toc5889977"/>
      <w:bookmarkStart w:id="16" w:name="_Toc29303646"/>
      <w:r>
        <w:t>Problem</w:t>
      </w:r>
      <w:r w:rsidR="00522FCC" w:rsidRPr="007A0F5D">
        <w:t>_02</w:t>
      </w:r>
      <w:bookmarkEnd w:id="15"/>
      <w:bookmarkEnd w:id="16"/>
    </w:p>
    <w:p w14:paraId="696EBEB5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17" w:name="_Toc5889978"/>
      <w:bookmarkStart w:id="18" w:name="_Toc29303647"/>
      <w:r w:rsidRPr="007A0F5D">
        <w:rPr>
          <w:rFonts w:cs="Arial"/>
          <w:szCs w:val="20"/>
          <w:lang w:val="en-US"/>
        </w:rPr>
        <w:t>Create models</w:t>
      </w:r>
      <w:bookmarkEnd w:id="17"/>
      <w:bookmarkEnd w:id="18"/>
    </w:p>
    <w:p w14:paraId="58971F49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38982530" w14:textId="1A199004" w:rsidR="00522FCC" w:rsidRPr="007A0F5D" w:rsidRDefault="00522FCC" w:rsidP="00522FCC">
      <w:pPr>
        <w:rPr>
          <w:rFonts w:cs="Arial"/>
          <w:b/>
          <w:szCs w:val="20"/>
        </w:rPr>
      </w:pPr>
      <w:r w:rsidRPr="007A0F5D">
        <w:rPr>
          <w:rFonts w:cs="Arial"/>
          <w:szCs w:val="20"/>
        </w:rPr>
        <w:t xml:space="preserve">Finish </w:t>
      </w:r>
      <w:r w:rsidR="00F65862">
        <w:rPr>
          <w:rFonts w:cs="Arial"/>
          <w:b/>
          <w:szCs w:val="20"/>
        </w:rPr>
        <w:t>Problem</w:t>
      </w:r>
      <w:r w:rsidRPr="007A0F5D">
        <w:rPr>
          <w:rFonts w:cs="Arial"/>
          <w:b/>
          <w:szCs w:val="20"/>
        </w:rPr>
        <w:t>_01</w:t>
      </w:r>
    </w:p>
    <w:p w14:paraId="3FD76AF8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Inside project </w:t>
      </w:r>
      <w:r w:rsidRPr="007A0F5D">
        <w:rPr>
          <w:rFonts w:cs="Arial"/>
          <w:b/>
          <w:szCs w:val="20"/>
        </w:rPr>
        <w:t>FA.JustBlog.Core</w:t>
      </w:r>
      <w:r w:rsidRPr="007A0F5D">
        <w:rPr>
          <w:rFonts w:cs="Arial"/>
          <w:szCs w:val="20"/>
        </w:rPr>
        <w:t xml:space="preserve">, add new folder named </w:t>
      </w:r>
      <w:r w:rsidRPr="007A0F5D">
        <w:rPr>
          <w:rFonts w:cs="Arial"/>
          <w:b/>
          <w:szCs w:val="20"/>
        </w:rPr>
        <w:t>Models</w:t>
      </w:r>
    </w:p>
    <w:p w14:paraId="462F7F57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Push all models in side this folder, name space for all models is </w:t>
      </w:r>
      <w:r w:rsidRPr="007A0F5D">
        <w:rPr>
          <w:rFonts w:cs="Arial"/>
          <w:b/>
          <w:szCs w:val="20"/>
        </w:rPr>
        <w:t>FA.JustBlog.Core.Models</w:t>
      </w:r>
    </w:p>
    <w:p w14:paraId="2734FEE1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Functional specification</w:t>
      </w:r>
    </w:p>
    <w:p w14:paraId="3722C226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Based on database schema provided, student design appropriate data type for each field then create model for each entity </w:t>
      </w:r>
    </w:p>
    <w:p w14:paraId="4B7EFF6D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Technical needed</w:t>
      </w:r>
    </w:p>
    <w:p w14:paraId="6219C758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Code-First Conventions</w:t>
      </w:r>
    </w:p>
    <w:p w14:paraId="12017781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Data Annotations</w:t>
      </w:r>
    </w:p>
    <w:p w14:paraId="5D523EFE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374779C7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4C17A986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42CF588A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Create model class for: Category, Post, Tag.</w:t>
      </w:r>
    </w:p>
    <w:p w14:paraId="27847E53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Choose appropriate data type for each field</w:t>
      </w:r>
    </w:p>
    <w:p w14:paraId="20EF07FA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Follow EF 6 Code-First Conventions</w:t>
      </w:r>
    </w:p>
    <w:p w14:paraId="0D11C2C9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All name need to follow naming convention</w:t>
      </w:r>
    </w:p>
    <w:p w14:paraId="7D6A5F00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lastRenderedPageBreak/>
        <w:t>Example</w:t>
      </w:r>
    </w:p>
    <w:p w14:paraId="74CB75DD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FF"/>
          <w:szCs w:val="20"/>
        </w:rPr>
        <w:t>using</w:t>
      </w:r>
      <w:r w:rsidRPr="007A0F5D">
        <w:rPr>
          <w:rFonts w:cs="Arial"/>
          <w:color w:val="000000"/>
          <w:szCs w:val="20"/>
        </w:rPr>
        <w:t xml:space="preserve"> System.Collections.Generic;</w:t>
      </w:r>
    </w:p>
    <w:p w14:paraId="3C758AA8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FF"/>
          <w:szCs w:val="20"/>
        </w:rPr>
        <w:t>using</w:t>
      </w:r>
      <w:r w:rsidRPr="007A0F5D">
        <w:rPr>
          <w:rFonts w:cs="Arial"/>
          <w:color w:val="000000"/>
          <w:szCs w:val="20"/>
        </w:rPr>
        <w:t xml:space="preserve"> System.ComponentModel.DataAnnotations;</w:t>
      </w:r>
    </w:p>
    <w:p w14:paraId="0455341D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</w:p>
    <w:p w14:paraId="53BCF149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FF"/>
          <w:szCs w:val="20"/>
        </w:rPr>
        <w:t>namespace</w:t>
      </w:r>
      <w:r w:rsidRPr="007A0F5D">
        <w:rPr>
          <w:rFonts w:cs="Arial"/>
          <w:color w:val="000000"/>
          <w:szCs w:val="20"/>
        </w:rPr>
        <w:t xml:space="preserve"> FA.JustBlog.Core.Models</w:t>
      </w:r>
    </w:p>
    <w:p w14:paraId="12815291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>{</w:t>
      </w:r>
    </w:p>
    <w:p w14:paraId="06493E60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class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2B91AF"/>
          <w:szCs w:val="20"/>
        </w:rPr>
        <w:t>Category</w:t>
      </w:r>
    </w:p>
    <w:p w14:paraId="42EA971B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{</w:t>
      </w:r>
    </w:p>
    <w:p w14:paraId="3CB3C36C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[Key    ]</w:t>
      </w:r>
    </w:p>
    <w:p w14:paraId="575CCD31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int</w:t>
      </w:r>
      <w:r w:rsidRPr="007A0F5D">
        <w:rPr>
          <w:rFonts w:cs="Arial"/>
          <w:color w:val="000000"/>
          <w:szCs w:val="20"/>
        </w:rPr>
        <w:t xml:space="preserve"> Id { </w:t>
      </w:r>
      <w:r w:rsidRPr="007A0F5D">
        <w:rPr>
          <w:rFonts w:cs="Arial"/>
          <w:color w:val="0000FF"/>
          <w:szCs w:val="20"/>
        </w:rPr>
        <w:t>get</w:t>
      </w:r>
      <w:r w:rsidRPr="007A0F5D">
        <w:rPr>
          <w:rFonts w:cs="Arial"/>
          <w:color w:val="000000"/>
          <w:szCs w:val="20"/>
        </w:rPr>
        <w:t xml:space="preserve">; </w:t>
      </w:r>
      <w:r w:rsidRPr="007A0F5D">
        <w:rPr>
          <w:rFonts w:cs="Arial"/>
          <w:color w:val="0000FF"/>
          <w:szCs w:val="20"/>
        </w:rPr>
        <w:t>set</w:t>
      </w:r>
      <w:r w:rsidRPr="007A0F5D">
        <w:rPr>
          <w:rFonts w:cs="Arial"/>
          <w:color w:val="000000"/>
          <w:szCs w:val="20"/>
        </w:rPr>
        <w:t>; }</w:t>
      </w:r>
    </w:p>
    <w:p w14:paraId="1E38AB2B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[Required(ErrorMessage = </w:t>
      </w:r>
      <w:r w:rsidRPr="007A0F5D">
        <w:rPr>
          <w:rFonts w:cs="Arial"/>
          <w:color w:val="A31515"/>
          <w:szCs w:val="20"/>
        </w:rPr>
        <w:t>"Category name is required."</w:t>
      </w:r>
      <w:r w:rsidRPr="007A0F5D">
        <w:rPr>
          <w:rFonts w:cs="Arial"/>
          <w:color w:val="000000"/>
          <w:szCs w:val="20"/>
        </w:rPr>
        <w:t>)]</w:t>
      </w:r>
    </w:p>
    <w:p w14:paraId="7F0B4657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[StringLength(255)]</w:t>
      </w:r>
    </w:p>
    <w:p w14:paraId="6E9680DF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string</w:t>
      </w:r>
      <w:r w:rsidRPr="007A0F5D">
        <w:rPr>
          <w:rFonts w:cs="Arial"/>
          <w:color w:val="000000"/>
          <w:szCs w:val="20"/>
        </w:rPr>
        <w:t xml:space="preserve"> Name { </w:t>
      </w:r>
      <w:r w:rsidRPr="007A0F5D">
        <w:rPr>
          <w:rFonts w:cs="Arial"/>
          <w:color w:val="0000FF"/>
          <w:szCs w:val="20"/>
        </w:rPr>
        <w:t>get</w:t>
      </w:r>
      <w:r w:rsidRPr="007A0F5D">
        <w:rPr>
          <w:rFonts w:cs="Arial"/>
          <w:color w:val="000000"/>
          <w:szCs w:val="20"/>
        </w:rPr>
        <w:t xml:space="preserve">; </w:t>
      </w:r>
      <w:r w:rsidRPr="007A0F5D">
        <w:rPr>
          <w:rFonts w:cs="Arial"/>
          <w:color w:val="0000FF"/>
          <w:szCs w:val="20"/>
        </w:rPr>
        <w:t>set</w:t>
      </w:r>
      <w:r w:rsidRPr="007A0F5D">
        <w:rPr>
          <w:rFonts w:cs="Arial"/>
          <w:color w:val="000000"/>
          <w:szCs w:val="20"/>
        </w:rPr>
        <w:t>; }</w:t>
      </w:r>
    </w:p>
    <w:p w14:paraId="1EDAE23A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[StringLength(255)]</w:t>
      </w:r>
    </w:p>
    <w:p w14:paraId="4E257E3F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string</w:t>
      </w:r>
      <w:r w:rsidRPr="007A0F5D">
        <w:rPr>
          <w:rFonts w:cs="Arial"/>
          <w:color w:val="000000"/>
          <w:szCs w:val="20"/>
        </w:rPr>
        <w:t xml:space="preserve"> UrlSlug { </w:t>
      </w:r>
      <w:r w:rsidRPr="007A0F5D">
        <w:rPr>
          <w:rFonts w:cs="Arial"/>
          <w:color w:val="0000FF"/>
          <w:szCs w:val="20"/>
        </w:rPr>
        <w:t>get</w:t>
      </w:r>
      <w:r w:rsidRPr="007A0F5D">
        <w:rPr>
          <w:rFonts w:cs="Arial"/>
          <w:color w:val="000000"/>
          <w:szCs w:val="20"/>
        </w:rPr>
        <w:t xml:space="preserve">; </w:t>
      </w:r>
      <w:r w:rsidRPr="007A0F5D">
        <w:rPr>
          <w:rFonts w:cs="Arial"/>
          <w:color w:val="0000FF"/>
          <w:szCs w:val="20"/>
        </w:rPr>
        <w:t>set</w:t>
      </w:r>
      <w:r w:rsidRPr="007A0F5D">
        <w:rPr>
          <w:rFonts w:cs="Arial"/>
          <w:color w:val="000000"/>
          <w:szCs w:val="20"/>
        </w:rPr>
        <w:t>; }</w:t>
      </w:r>
    </w:p>
    <w:p w14:paraId="0F69130D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[StringLength(1024)]</w:t>
      </w:r>
    </w:p>
    <w:p w14:paraId="4D0C9D3C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string</w:t>
      </w:r>
      <w:r w:rsidRPr="007A0F5D">
        <w:rPr>
          <w:rFonts w:cs="Arial"/>
          <w:color w:val="000000"/>
          <w:szCs w:val="20"/>
        </w:rPr>
        <w:t xml:space="preserve"> Description { </w:t>
      </w:r>
      <w:r w:rsidRPr="007A0F5D">
        <w:rPr>
          <w:rFonts w:cs="Arial"/>
          <w:color w:val="0000FF"/>
          <w:szCs w:val="20"/>
        </w:rPr>
        <w:t>get</w:t>
      </w:r>
      <w:r w:rsidRPr="007A0F5D">
        <w:rPr>
          <w:rFonts w:cs="Arial"/>
          <w:color w:val="000000"/>
          <w:szCs w:val="20"/>
        </w:rPr>
        <w:t xml:space="preserve">; </w:t>
      </w:r>
      <w:r w:rsidRPr="007A0F5D">
        <w:rPr>
          <w:rFonts w:cs="Arial"/>
          <w:color w:val="0000FF"/>
          <w:szCs w:val="20"/>
        </w:rPr>
        <w:t>set</w:t>
      </w:r>
      <w:r w:rsidRPr="007A0F5D">
        <w:rPr>
          <w:rFonts w:cs="Arial"/>
          <w:color w:val="000000"/>
          <w:szCs w:val="20"/>
        </w:rPr>
        <w:t>; }</w:t>
      </w:r>
    </w:p>
    <w:p w14:paraId="77F8D385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virtual</w:t>
      </w:r>
      <w:r w:rsidRPr="007A0F5D">
        <w:rPr>
          <w:rFonts w:cs="Arial"/>
          <w:color w:val="000000"/>
          <w:szCs w:val="20"/>
        </w:rPr>
        <w:t xml:space="preserve"> IList&lt;Post&gt; Posts { </w:t>
      </w:r>
      <w:r w:rsidRPr="007A0F5D">
        <w:rPr>
          <w:rFonts w:cs="Arial"/>
          <w:color w:val="0000FF"/>
          <w:szCs w:val="20"/>
        </w:rPr>
        <w:t>get</w:t>
      </w:r>
      <w:r w:rsidRPr="007A0F5D">
        <w:rPr>
          <w:rFonts w:cs="Arial"/>
          <w:color w:val="000000"/>
          <w:szCs w:val="20"/>
        </w:rPr>
        <w:t xml:space="preserve">; </w:t>
      </w:r>
      <w:r w:rsidRPr="007A0F5D">
        <w:rPr>
          <w:rFonts w:cs="Arial"/>
          <w:color w:val="0000FF"/>
          <w:szCs w:val="20"/>
        </w:rPr>
        <w:t>set</w:t>
      </w:r>
      <w:r w:rsidRPr="007A0F5D">
        <w:rPr>
          <w:rFonts w:cs="Arial"/>
          <w:color w:val="000000"/>
          <w:szCs w:val="20"/>
        </w:rPr>
        <w:t>; }</w:t>
      </w:r>
    </w:p>
    <w:p w14:paraId="1FD79585" w14:textId="77777777" w:rsidR="00522FCC" w:rsidRPr="007A0F5D" w:rsidRDefault="00522FCC" w:rsidP="00B312EB">
      <w:pPr>
        <w:autoSpaceDE w:val="0"/>
        <w:autoSpaceDN w:val="0"/>
        <w:adjustRightInd w:val="0"/>
        <w:spacing w:after="0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}</w:t>
      </w:r>
    </w:p>
    <w:p w14:paraId="2C8FE111" w14:textId="77777777" w:rsidR="00522FCC" w:rsidRPr="007A0F5D" w:rsidRDefault="00522FCC" w:rsidP="00B312EB">
      <w:pPr>
        <w:rPr>
          <w:rFonts w:cs="Arial"/>
          <w:szCs w:val="20"/>
        </w:rPr>
      </w:pPr>
      <w:r w:rsidRPr="007A0F5D">
        <w:rPr>
          <w:rFonts w:cs="Arial"/>
          <w:color w:val="000000"/>
          <w:szCs w:val="20"/>
        </w:rPr>
        <w:t>}</w:t>
      </w:r>
    </w:p>
    <w:p w14:paraId="26BA032C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49187917" w14:textId="77777777" w:rsidR="00522FCC" w:rsidRPr="007A0F5D" w:rsidRDefault="00522FCC" w:rsidP="00522FCC">
      <w:pPr>
        <w:spacing w:before="120" w:after="0" w:line="24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60 minutes</w:t>
      </w:r>
    </w:p>
    <w:p w14:paraId="4AEA337B" w14:textId="37B1BF5A" w:rsidR="00522FCC" w:rsidRPr="007A0F5D" w:rsidRDefault="00F65862" w:rsidP="00B312EB">
      <w:pPr>
        <w:pStyle w:val="Heading1"/>
      </w:pPr>
      <w:bookmarkStart w:id="19" w:name="_Toc5889979"/>
      <w:bookmarkStart w:id="20" w:name="_Toc29303648"/>
      <w:r>
        <w:t>Problem</w:t>
      </w:r>
      <w:r w:rsidR="00522FCC" w:rsidRPr="007A0F5D">
        <w:t>_03</w:t>
      </w:r>
      <w:bookmarkEnd w:id="19"/>
      <w:bookmarkEnd w:id="20"/>
    </w:p>
    <w:p w14:paraId="15C5E481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21" w:name="_Toc5889980"/>
      <w:bookmarkStart w:id="22" w:name="_Toc29303649"/>
      <w:r w:rsidRPr="007A0F5D">
        <w:rPr>
          <w:rFonts w:cs="Arial"/>
          <w:szCs w:val="20"/>
          <w:lang w:val="en-US"/>
        </w:rPr>
        <w:t>Create context</w:t>
      </w:r>
      <w:bookmarkEnd w:id="21"/>
      <w:bookmarkEnd w:id="22"/>
    </w:p>
    <w:p w14:paraId="63DBF523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08583C79" w14:textId="4C32E695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Finish </w:t>
      </w:r>
      <w:r w:rsidR="00F65862">
        <w:rPr>
          <w:rFonts w:cs="Arial"/>
          <w:b/>
          <w:szCs w:val="20"/>
        </w:rPr>
        <w:t>Problem</w:t>
      </w:r>
      <w:r w:rsidRPr="007A0F5D">
        <w:rPr>
          <w:rFonts w:cs="Arial"/>
          <w:b/>
          <w:szCs w:val="20"/>
        </w:rPr>
        <w:t>_02</w:t>
      </w:r>
    </w:p>
    <w:p w14:paraId="3C14B1FE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Functional specification</w:t>
      </w:r>
    </w:p>
    <w:p w14:paraId="00FD346B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Inside Models folder, create new class </w:t>
      </w:r>
      <w:r w:rsidRPr="007A0F5D">
        <w:rPr>
          <w:rFonts w:cs="Arial"/>
          <w:b/>
          <w:szCs w:val="20"/>
        </w:rPr>
        <w:t xml:space="preserve">JustBlogContext </w:t>
      </w:r>
      <w:r w:rsidRPr="007A0F5D">
        <w:rPr>
          <w:rFonts w:cs="Arial"/>
          <w:szCs w:val="20"/>
        </w:rPr>
        <w:t xml:space="preserve">for the </w:t>
      </w:r>
      <w:r w:rsidRPr="007A0F5D">
        <w:rPr>
          <w:rFonts w:cs="Arial"/>
          <w:b/>
          <w:szCs w:val="20"/>
        </w:rPr>
        <w:t>DBContext</w:t>
      </w:r>
      <w:r w:rsidRPr="007A0F5D">
        <w:rPr>
          <w:rFonts w:cs="Arial"/>
          <w:szCs w:val="20"/>
        </w:rPr>
        <w:t xml:space="preserve"> and add appropriate </w:t>
      </w:r>
      <w:r w:rsidRPr="007A0F5D">
        <w:rPr>
          <w:rFonts w:cs="Arial"/>
          <w:b/>
          <w:szCs w:val="20"/>
        </w:rPr>
        <w:t>DbSet</w:t>
      </w:r>
      <w:r w:rsidRPr="007A0F5D">
        <w:rPr>
          <w:rFonts w:cs="Arial"/>
          <w:szCs w:val="20"/>
        </w:rPr>
        <w:t xml:space="preserve"> properties.</w:t>
      </w:r>
    </w:p>
    <w:p w14:paraId="0CD0A9DE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Technical needed</w:t>
      </w:r>
    </w:p>
    <w:p w14:paraId="3C115795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DBContext</w:t>
      </w:r>
    </w:p>
    <w:p w14:paraId="0059BB5F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Database Initialization</w:t>
      </w:r>
    </w:p>
    <w:p w14:paraId="0D75EB34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7FCCEC80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7399E510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71F57EE3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Create </w:t>
      </w:r>
      <w:r w:rsidRPr="007A0F5D">
        <w:rPr>
          <w:rFonts w:cs="Arial"/>
          <w:b/>
          <w:szCs w:val="20"/>
        </w:rPr>
        <w:t>JustBlogContext</w:t>
      </w:r>
      <w:r w:rsidRPr="007A0F5D">
        <w:rPr>
          <w:rFonts w:cs="Arial"/>
          <w:szCs w:val="20"/>
        </w:rPr>
        <w:t xml:space="preserve"> for the application </w:t>
      </w:r>
    </w:p>
    <w:p w14:paraId="7211AFD7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2B93C22B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10 minutes</w:t>
      </w:r>
    </w:p>
    <w:p w14:paraId="5E8CB739" w14:textId="337FB2D7" w:rsidR="00522FCC" w:rsidRPr="007A0F5D" w:rsidRDefault="00F65862" w:rsidP="00B312EB">
      <w:pPr>
        <w:pStyle w:val="Heading1"/>
      </w:pPr>
      <w:bookmarkStart w:id="23" w:name="_Toc5889981"/>
      <w:bookmarkStart w:id="24" w:name="_Toc29303650"/>
      <w:r>
        <w:t>Problem</w:t>
      </w:r>
      <w:r w:rsidR="00522FCC" w:rsidRPr="007A0F5D">
        <w:t>_04</w:t>
      </w:r>
      <w:bookmarkEnd w:id="23"/>
      <w:bookmarkEnd w:id="24"/>
    </w:p>
    <w:p w14:paraId="575DEA1C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25" w:name="_Toc5889982"/>
      <w:bookmarkStart w:id="26" w:name="_Toc29303651"/>
      <w:r w:rsidRPr="007A0F5D">
        <w:rPr>
          <w:rFonts w:cs="Arial"/>
          <w:szCs w:val="20"/>
          <w:lang w:val="en-US"/>
        </w:rPr>
        <w:t>Configure Fluent API for the Many-To-Many relationship</w:t>
      </w:r>
      <w:bookmarkEnd w:id="25"/>
      <w:bookmarkEnd w:id="26"/>
    </w:p>
    <w:p w14:paraId="48EB1D4C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7ECFC060" w14:textId="356BF765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Finish </w:t>
      </w:r>
      <w:r w:rsidR="00F65862">
        <w:rPr>
          <w:rFonts w:cs="Arial"/>
          <w:b/>
          <w:szCs w:val="20"/>
        </w:rPr>
        <w:t>Problem</w:t>
      </w:r>
      <w:r w:rsidRPr="007A0F5D">
        <w:rPr>
          <w:rFonts w:cs="Arial"/>
          <w:b/>
          <w:szCs w:val="20"/>
        </w:rPr>
        <w:t>_03</w:t>
      </w:r>
    </w:p>
    <w:p w14:paraId="031425EE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Functional specification</w:t>
      </w:r>
    </w:p>
    <w:p w14:paraId="36FFC319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Configure Fluent API for the Many-To-Many relationship between </w:t>
      </w:r>
      <w:r w:rsidRPr="007A0F5D">
        <w:rPr>
          <w:rFonts w:cs="Arial"/>
          <w:b/>
          <w:szCs w:val="20"/>
        </w:rPr>
        <w:t>Post</w:t>
      </w:r>
      <w:r w:rsidRPr="007A0F5D">
        <w:rPr>
          <w:rFonts w:cs="Arial"/>
          <w:szCs w:val="20"/>
        </w:rPr>
        <w:t xml:space="preserve"> and </w:t>
      </w:r>
      <w:r w:rsidRPr="007A0F5D">
        <w:rPr>
          <w:rFonts w:cs="Arial"/>
          <w:b/>
          <w:szCs w:val="20"/>
        </w:rPr>
        <w:t>Tag</w:t>
      </w:r>
      <w:r w:rsidRPr="007A0F5D">
        <w:rPr>
          <w:rFonts w:cs="Arial"/>
          <w:szCs w:val="20"/>
        </w:rPr>
        <w:t xml:space="preserve">, applied into </w:t>
      </w:r>
      <w:r w:rsidRPr="007A0F5D">
        <w:rPr>
          <w:rFonts w:cs="Arial"/>
          <w:b/>
          <w:szCs w:val="20"/>
        </w:rPr>
        <w:t>PostTagMap</w:t>
      </w:r>
      <w:r w:rsidRPr="007A0F5D">
        <w:rPr>
          <w:rFonts w:cs="Arial"/>
          <w:szCs w:val="20"/>
        </w:rPr>
        <w:t>.</w:t>
      </w:r>
    </w:p>
    <w:p w14:paraId="0CEC734C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lastRenderedPageBreak/>
        <w:t>Technical needed</w:t>
      </w:r>
    </w:p>
    <w:p w14:paraId="660FF396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DBContext</w:t>
      </w:r>
    </w:p>
    <w:p w14:paraId="0D00BE8D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Fluent API</w:t>
      </w:r>
    </w:p>
    <w:p w14:paraId="709AE0C4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00ADAC3A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21B4EBA3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34C09965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Configure Fluent API for the Many-To-Many relationship between </w:t>
      </w:r>
      <w:r w:rsidRPr="007A0F5D">
        <w:rPr>
          <w:rFonts w:cs="Arial"/>
          <w:b/>
          <w:szCs w:val="20"/>
        </w:rPr>
        <w:t>Post</w:t>
      </w:r>
      <w:r w:rsidRPr="007A0F5D">
        <w:rPr>
          <w:rFonts w:cs="Arial"/>
          <w:szCs w:val="20"/>
        </w:rPr>
        <w:t xml:space="preserve"> and </w:t>
      </w:r>
      <w:r w:rsidRPr="007A0F5D">
        <w:rPr>
          <w:rFonts w:cs="Arial"/>
          <w:b/>
          <w:szCs w:val="20"/>
        </w:rPr>
        <w:t>Tag</w:t>
      </w:r>
      <w:r w:rsidRPr="007A0F5D">
        <w:rPr>
          <w:rFonts w:cs="Arial"/>
          <w:szCs w:val="20"/>
        </w:rPr>
        <w:t xml:space="preserve">, applied into </w:t>
      </w:r>
      <w:r w:rsidRPr="007A0F5D">
        <w:rPr>
          <w:rFonts w:cs="Arial"/>
          <w:b/>
          <w:szCs w:val="20"/>
        </w:rPr>
        <w:t xml:space="preserve">PostTagMap </w:t>
      </w:r>
      <w:r w:rsidRPr="007A0F5D">
        <w:rPr>
          <w:rFonts w:cs="Arial"/>
          <w:szCs w:val="20"/>
        </w:rPr>
        <w:t>successfully.</w:t>
      </w:r>
    </w:p>
    <w:p w14:paraId="5BC97A1D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5B5E987E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10 minutes</w:t>
      </w:r>
    </w:p>
    <w:p w14:paraId="570CF5C9" w14:textId="0B9470ED" w:rsidR="00522FCC" w:rsidRPr="007A0F5D" w:rsidRDefault="00F65862" w:rsidP="00B312EB">
      <w:pPr>
        <w:pStyle w:val="Heading1"/>
      </w:pPr>
      <w:bookmarkStart w:id="27" w:name="_Toc5889983"/>
      <w:bookmarkStart w:id="28" w:name="_Toc29303652"/>
      <w:r>
        <w:t>Problem</w:t>
      </w:r>
      <w:r w:rsidR="00522FCC" w:rsidRPr="007A0F5D">
        <w:t>_05</w:t>
      </w:r>
      <w:bookmarkEnd w:id="27"/>
      <w:bookmarkEnd w:id="28"/>
    </w:p>
    <w:p w14:paraId="273DFBF5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29" w:name="_Toc5889984"/>
      <w:bookmarkStart w:id="30" w:name="_Toc29303653"/>
      <w:r w:rsidRPr="007A0F5D">
        <w:rPr>
          <w:rFonts w:cs="Arial"/>
          <w:szCs w:val="20"/>
          <w:lang w:val="en-US"/>
        </w:rPr>
        <w:t>Setup Database Initialization Strategy</w:t>
      </w:r>
      <w:bookmarkEnd w:id="29"/>
      <w:bookmarkEnd w:id="30"/>
    </w:p>
    <w:p w14:paraId="0FF7BAFA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2DCCBB8C" w14:textId="5F1F5741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Finish </w:t>
      </w:r>
      <w:r w:rsidR="00F65862">
        <w:rPr>
          <w:rFonts w:cs="Arial"/>
          <w:b/>
          <w:szCs w:val="20"/>
        </w:rPr>
        <w:t>Problem</w:t>
      </w:r>
      <w:r w:rsidRPr="007A0F5D">
        <w:rPr>
          <w:rFonts w:cs="Arial"/>
          <w:b/>
          <w:szCs w:val="20"/>
        </w:rPr>
        <w:t>_04</w:t>
      </w:r>
    </w:p>
    <w:p w14:paraId="2243C294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Functional specification</w:t>
      </w:r>
    </w:p>
    <w:p w14:paraId="1C8C5DA4" w14:textId="77777777" w:rsidR="00522FCC" w:rsidRPr="007A0F5D" w:rsidRDefault="00522FCC" w:rsidP="00522FCC">
      <w:pPr>
        <w:rPr>
          <w:rFonts w:cs="Arial"/>
          <w:b/>
          <w:szCs w:val="20"/>
        </w:rPr>
      </w:pPr>
      <w:r w:rsidRPr="007A0F5D">
        <w:rPr>
          <w:rFonts w:cs="Arial"/>
          <w:szCs w:val="20"/>
        </w:rPr>
        <w:t xml:space="preserve">Setup Database Initialization Strategy by use </w:t>
      </w:r>
      <w:r w:rsidRPr="007A0F5D">
        <w:rPr>
          <w:rFonts w:cs="Arial"/>
          <w:b/>
          <w:szCs w:val="20"/>
        </w:rPr>
        <w:t>CreateDatabaseIfNotExists</w:t>
      </w:r>
    </w:p>
    <w:p w14:paraId="4FF1270E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Add at least 3 objects in seed data for all entities. </w:t>
      </w:r>
    </w:p>
    <w:p w14:paraId="7174330D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Technical needed</w:t>
      </w:r>
    </w:p>
    <w:p w14:paraId="11D77A4E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DBContext</w:t>
      </w:r>
    </w:p>
    <w:p w14:paraId="127BAA20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Code-first: Database Initialization Strategies</w:t>
      </w:r>
    </w:p>
    <w:p w14:paraId="2D3A5269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3178563E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70916907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15772FF3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Create class named </w:t>
      </w:r>
      <w:r w:rsidRPr="007A0F5D">
        <w:rPr>
          <w:rFonts w:cs="Arial"/>
          <w:b/>
          <w:szCs w:val="20"/>
        </w:rPr>
        <w:t>JustBlogInitializer</w:t>
      </w:r>
      <w:r w:rsidRPr="007A0F5D">
        <w:rPr>
          <w:rFonts w:cs="Arial"/>
          <w:szCs w:val="20"/>
        </w:rPr>
        <w:t xml:space="preserve"> inherit from </w:t>
      </w:r>
      <w:r w:rsidRPr="007A0F5D">
        <w:rPr>
          <w:rFonts w:cs="Arial"/>
          <w:b/>
          <w:szCs w:val="20"/>
        </w:rPr>
        <w:t>CreateDatabaseIfNotExists</w:t>
      </w:r>
      <w:r w:rsidRPr="007A0F5D">
        <w:rPr>
          <w:rFonts w:cs="Arial"/>
          <w:szCs w:val="20"/>
        </w:rPr>
        <w:t xml:space="preserve"> for </w:t>
      </w:r>
      <w:r w:rsidRPr="007A0F5D">
        <w:rPr>
          <w:rFonts w:cs="Arial"/>
          <w:b/>
          <w:szCs w:val="20"/>
        </w:rPr>
        <w:t>JustBlogContext</w:t>
      </w:r>
      <w:r w:rsidRPr="007A0F5D">
        <w:rPr>
          <w:rFonts w:cs="Arial"/>
          <w:szCs w:val="20"/>
        </w:rPr>
        <w:t>.</w:t>
      </w:r>
    </w:p>
    <w:p w14:paraId="1877413D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Override </w:t>
      </w:r>
      <w:r w:rsidRPr="007A0F5D">
        <w:rPr>
          <w:rFonts w:cs="Arial"/>
          <w:b/>
          <w:szCs w:val="20"/>
        </w:rPr>
        <w:t>Seed</w:t>
      </w:r>
      <w:r w:rsidRPr="007A0F5D">
        <w:rPr>
          <w:rFonts w:cs="Arial"/>
          <w:szCs w:val="20"/>
        </w:rPr>
        <w:t xml:space="preserve"> method, add 3 objects for each entity.</w:t>
      </w:r>
    </w:p>
    <w:p w14:paraId="320E9156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Update </w:t>
      </w:r>
      <w:r w:rsidRPr="007A0F5D">
        <w:rPr>
          <w:rFonts w:cs="Arial"/>
          <w:b/>
          <w:szCs w:val="20"/>
        </w:rPr>
        <w:t>JustBlogContext</w:t>
      </w:r>
      <w:r w:rsidRPr="007A0F5D">
        <w:rPr>
          <w:rFonts w:cs="Arial"/>
          <w:szCs w:val="20"/>
        </w:rPr>
        <w:t xml:space="preserve"> by call the database initialization strategy</w:t>
      </w:r>
    </w:p>
    <w:p w14:paraId="73EA515A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7F3FE3FA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30 minutes</w:t>
      </w:r>
    </w:p>
    <w:p w14:paraId="5119D871" w14:textId="77777777" w:rsidR="00522FCC" w:rsidRPr="007A0F5D" w:rsidRDefault="00522FCC" w:rsidP="00522FCC">
      <w:pPr>
        <w:rPr>
          <w:rFonts w:cs="Arial"/>
          <w:szCs w:val="20"/>
        </w:rPr>
      </w:pPr>
    </w:p>
    <w:p w14:paraId="6791532C" w14:textId="086B1FA0" w:rsidR="00522FCC" w:rsidRPr="007A0F5D" w:rsidRDefault="00F65862" w:rsidP="00B312EB">
      <w:pPr>
        <w:pStyle w:val="Heading1"/>
      </w:pPr>
      <w:bookmarkStart w:id="31" w:name="_Toc5889985"/>
      <w:bookmarkStart w:id="32" w:name="_Toc29303654"/>
      <w:r>
        <w:t>Problem</w:t>
      </w:r>
      <w:r w:rsidR="00522FCC" w:rsidRPr="007A0F5D">
        <w:t>_06</w:t>
      </w:r>
      <w:bookmarkEnd w:id="31"/>
      <w:bookmarkEnd w:id="32"/>
    </w:p>
    <w:p w14:paraId="4D309CF2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33" w:name="_Toc5889986"/>
      <w:bookmarkStart w:id="34" w:name="_Toc29303655"/>
      <w:r w:rsidRPr="007A0F5D">
        <w:rPr>
          <w:rFonts w:cs="Arial"/>
          <w:szCs w:val="20"/>
          <w:lang w:val="en-US"/>
        </w:rPr>
        <w:t>Create repositories</w:t>
      </w:r>
      <w:bookmarkEnd w:id="33"/>
      <w:bookmarkEnd w:id="34"/>
    </w:p>
    <w:p w14:paraId="5D01C136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275E1188" w14:textId="41C9A813" w:rsidR="00522FCC" w:rsidRPr="007A0F5D" w:rsidRDefault="00522FCC" w:rsidP="00522FCC">
      <w:pPr>
        <w:rPr>
          <w:rFonts w:cs="Arial"/>
          <w:b/>
          <w:szCs w:val="20"/>
        </w:rPr>
      </w:pPr>
      <w:r w:rsidRPr="007A0F5D">
        <w:rPr>
          <w:rFonts w:cs="Arial"/>
          <w:szCs w:val="20"/>
        </w:rPr>
        <w:t xml:space="preserve">Finish </w:t>
      </w:r>
      <w:r w:rsidR="00F65862">
        <w:rPr>
          <w:rFonts w:cs="Arial"/>
          <w:b/>
          <w:szCs w:val="20"/>
        </w:rPr>
        <w:t>Problem</w:t>
      </w:r>
      <w:r w:rsidRPr="007A0F5D">
        <w:rPr>
          <w:rFonts w:cs="Arial"/>
          <w:b/>
          <w:szCs w:val="20"/>
        </w:rPr>
        <w:t>_05</w:t>
      </w:r>
    </w:p>
    <w:p w14:paraId="5ED34ADF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Inside project </w:t>
      </w:r>
      <w:r w:rsidRPr="007A0F5D">
        <w:rPr>
          <w:rFonts w:cs="Arial"/>
          <w:b/>
          <w:szCs w:val="20"/>
        </w:rPr>
        <w:t>FA.JustBlog.Core</w:t>
      </w:r>
      <w:r w:rsidRPr="007A0F5D">
        <w:rPr>
          <w:rFonts w:cs="Arial"/>
          <w:szCs w:val="20"/>
        </w:rPr>
        <w:t xml:space="preserve">, add new folder named </w:t>
      </w:r>
      <w:r w:rsidRPr="007A0F5D">
        <w:rPr>
          <w:rFonts w:cs="Arial"/>
          <w:b/>
          <w:szCs w:val="20"/>
        </w:rPr>
        <w:t>Repositories</w:t>
      </w:r>
    </w:p>
    <w:p w14:paraId="6AEC3D41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Push all interfaces/class for repositories in side this folder, name space for all models is </w:t>
      </w:r>
      <w:r w:rsidRPr="007A0F5D">
        <w:rPr>
          <w:rFonts w:cs="Arial"/>
          <w:b/>
          <w:szCs w:val="20"/>
        </w:rPr>
        <w:t>FA.JustBlog.Core.Repositories</w:t>
      </w:r>
    </w:p>
    <w:p w14:paraId="03F6C434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lastRenderedPageBreak/>
        <w:t>Functional specification</w:t>
      </w:r>
    </w:p>
    <w:p w14:paraId="2CD1AD6C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Based on database schema provided, student design appropriate data type for each field then create model for each entity </w:t>
      </w:r>
    </w:p>
    <w:p w14:paraId="02F6DA5C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Technical needed</w:t>
      </w:r>
    </w:p>
    <w:p w14:paraId="5323B1E5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EF 6 Code-First </w:t>
      </w:r>
    </w:p>
    <w:p w14:paraId="1B6C7A0F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Repository Design Pattern </w:t>
      </w:r>
    </w:p>
    <w:p w14:paraId="2B935017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References</w:t>
      </w:r>
    </w:p>
    <w:p w14:paraId="4D745680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b/>
          <w:szCs w:val="20"/>
        </w:rPr>
        <w:t>Repository Design Pattern</w:t>
      </w:r>
      <w:r w:rsidRPr="007A0F5D">
        <w:rPr>
          <w:rFonts w:cs="Arial"/>
          <w:szCs w:val="20"/>
        </w:rPr>
        <w:t xml:space="preserve"> at </w:t>
      </w:r>
      <w:hyperlink r:id="rId11" w:history="1">
        <w:r w:rsidRPr="007A0F5D">
          <w:rPr>
            <w:rStyle w:val="Hyperlink"/>
            <w:rFonts w:cs="Arial"/>
            <w:szCs w:val="20"/>
          </w:rPr>
          <w:t>https://dotnettutorials.net/lesson/repository-design-pattern-csharp/</w:t>
        </w:r>
      </w:hyperlink>
    </w:p>
    <w:p w14:paraId="032745AB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14A86A72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1C08492C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04EBD87B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Create repositories follow signatures.</w:t>
      </w:r>
    </w:p>
    <w:p w14:paraId="66DCA2B3" w14:textId="77777777" w:rsidR="00522FCC" w:rsidRPr="007A0F5D" w:rsidRDefault="00522FCC" w:rsidP="00522FCC">
      <w:pPr>
        <w:pStyle w:val="ListParagraph"/>
        <w:numPr>
          <w:ilvl w:val="0"/>
          <w:numId w:val="31"/>
        </w:numPr>
        <w:spacing w:after="200"/>
        <w:rPr>
          <w:rFonts w:cs="Arial"/>
          <w:b/>
          <w:szCs w:val="20"/>
        </w:rPr>
      </w:pPr>
      <w:r w:rsidRPr="007A0F5D">
        <w:rPr>
          <w:rFonts w:cs="Arial"/>
          <w:b/>
          <w:szCs w:val="20"/>
        </w:rPr>
        <w:t>ICategoryRepository/CategoryRepository</w:t>
      </w:r>
    </w:p>
    <w:p w14:paraId="395A99D3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Category Find(int categoryId);</w:t>
      </w:r>
    </w:p>
    <w:p w14:paraId="63CC0399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AddCategory(Category category);</w:t>
      </w:r>
    </w:p>
    <w:p w14:paraId="24B2FD85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UpdateCategory(Category category);</w:t>
      </w:r>
    </w:p>
    <w:p w14:paraId="01B4913D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DeleteCategory(Category category);</w:t>
      </w:r>
    </w:p>
    <w:p w14:paraId="0734944D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DeleteCategory(int categoryId);</w:t>
      </w:r>
    </w:p>
    <w:p w14:paraId="0729F7DD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IList&lt;Category&gt; GetAllCategories(); </w:t>
      </w:r>
    </w:p>
    <w:p w14:paraId="701691FE" w14:textId="77777777" w:rsidR="00522FCC" w:rsidRPr="007A0F5D" w:rsidRDefault="00522FCC" w:rsidP="00522FCC">
      <w:pPr>
        <w:pStyle w:val="ListParagraph"/>
        <w:numPr>
          <w:ilvl w:val="0"/>
          <w:numId w:val="31"/>
        </w:numPr>
        <w:spacing w:after="200"/>
        <w:rPr>
          <w:rFonts w:cs="Arial"/>
          <w:b/>
          <w:szCs w:val="20"/>
        </w:rPr>
      </w:pPr>
      <w:r w:rsidRPr="007A0F5D">
        <w:rPr>
          <w:rFonts w:cs="Arial"/>
          <w:b/>
          <w:szCs w:val="20"/>
        </w:rPr>
        <w:t>ITagRepository/TagRepository</w:t>
      </w:r>
    </w:p>
    <w:p w14:paraId="2CEBC17A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Tag Find(int TagId);</w:t>
      </w:r>
    </w:p>
    <w:p w14:paraId="6B6A302C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AddTag(Tag Tag);</w:t>
      </w:r>
    </w:p>
    <w:p w14:paraId="63C6F36E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UpdateTag(Tag Tag);</w:t>
      </w:r>
    </w:p>
    <w:p w14:paraId="6275AF15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DeleteTag(Tag Tag);</w:t>
      </w:r>
    </w:p>
    <w:p w14:paraId="57CA9696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DeleteTag(int TagId);</w:t>
      </w:r>
    </w:p>
    <w:p w14:paraId="11FFF028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IList&lt;Tag&gt; GetAllTags();</w:t>
      </w:r>
    </w:p>
    <w:p w14:paraId="22ACE515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Tag GetTagByUrlSlug(string urlSlug);</w:t>
      </w:r>
    </w:p>
    <w:p w14:paraId="5DDD1318" w14:textId="77777777" w:rsidR="00522FCC" w:rsidRPr="007A0F5D" w:rsidRDefault="00522FCC" w:rsidP="00522FCC">
      <w:pPr>
        <w:pStyle w:val="ListParagraph"/>
        <w:numPr>
          <w:ilvl w:val="0"/>
          <w:numId w:val="31"/>
        </w:numPr>
        <w:spacing w:after="200"/>
        <w:rPr>
          <w:rFonts w:cs="Arial"/>
          <w:b/>
          <w:szCs w:val="20"/>
        </w:rPr>
      </w:pPr>
      <w:r w:rsidRPr="007A0F5D">
        <w:rPr>
          <w:rFonts w:cs="Arial"/>
          <w:b/>
          <w:szCs w:val="20"/>
        </w:rPr>
        <w:t>IPostRepository/PostRepository</w:t>
      </w:r>
    </w:p>
    <w:p w14:paraId="05326FF7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Post FindPost(int year, int month, string urlSlug);</w:t>
      </w:r>
    </w:p>
    <w:p w14:paraId="7AFE0DF3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Post FindPost(int postId);</w:t>
      </w:r>
    </w:p>
    <w:p w14:paraId="7F6A1E75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AddPost(Post post);</w:t>
      </w:r>
    </w:p>
    <w:p w14:paraId="251F6006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UpdatePost(Post post);</w:t>
      </w:r>
    </w:p>
    <w:p w14:paraId="3FB380D9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DeletePost(Post post);</w:t>
      </w:r>
    </w:p>
    <w:p w14:paraId="6462E749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DeletePost(int postId);</w:t>
      </w:r>
    </w:p>
    <w:p w14:paraId="414FCF49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GetAllPosts();</w:t>
      </w:r>
    </w:p>
    <w:p w14:paraId="2DCFEF59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GetPublisedPosts();</w:t>
      </w:r>
    </w:p>
    <w:p w14:paraId="1D1DFC48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GetUnpublisedPosts();</w:t>
      </w:r>
    </w:p>
    <w:p w14:paraId="22640C8E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GetLatestPost(int size);</w:t>
      </w:r>
    </w:p>
    <w:p w14:paraId="7342787A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GetPostsByMonth(DateTime monthYear);</w:t>
      </w:r>
    </w:p>
    <w:p w14:paraId="5814D8CE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int CountPostsForCategory(string category);</w:t>
      </w:r>
    </w:p>
    <w:p w14:paraId="32CE33AC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GetPostsByCategory(string category);</w:t>
      </w:r>
    </w:p>
    <w:p w14:paraId="2BA12959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lastRenderedPageBreak/>
        <w:t>int CountPostsForTag(string tag);</w:t>
      </w:r>
    </w:p>
    <w:p w14:paraId="60BC0955" w14:textId="77777777" w:rsidR="00522FCC" w:rsidRPr="007A0F5D" w:rsidRDefault="00522FCC" w:rsidP="0084341B">
      <w:pPr>
        <w:pStyle w:val="ListParagraph"/>
        <w:numPr>
          <w:ilvl w:val="1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GetPostsByTag(string tag);</w:t>
      </w:r>
    </w:p>
    <w:p w14:paraId="28BEDF17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Example</w:t>
      </w:r>
    </w:p>
    <w:p w14:paraId="3D814DB2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FF"/>
          <w:szCs w:val="20"/>
        </w:rPr>
        <w:t>using</w:t>
      </w:r>
      <w:r w:rsidRPr="007A0F5D">
        <w:rPr>
          <w:rFonts w:cs="Arial"/>
          <w:color w:val="000000"/>
          <w:szCs w:val="20"/>
        </w:rPr>
        <w:t xml:space="preserve"> FA.JustBlog.Core.Models;</w:t>
      </w:r>
    </w:p>
    <w:p w14:paraId="248E856D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</w:p>
    <w:p w14:paraId="0AA15F52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FF"/>
          <w:szCs w:val="20"/>
        </w:rPr>
        <w:t>namespace</w:t>
      </w:r>
      <w:r w:rsidRPr="007A0F5D">
        <w:rPr>
          <w:rFonts w:cs="Arial"/>
          <w:color w:val="000000"/>
          <w:szCs w:val="20"/>
        </w:rPr>
        <w:t xml:space="preserve"> FA.JustBlog.Core.Repositories</w:t>
      </w:r>
    </w:p>
    <w:p w14:paraId="6BD29385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>{</w:t>
      </w:r>
    </w:p>
    <w:p w14:paraId="08724124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</w:p>
    <w:p w14:paraId="2239C43E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class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2B91AF"/>
          <w:szCs w:val="20"/>
        </w:rPr>
        <w:t>CategoryRepository</w:t>
      </w:r>
      <w:r w:rsidRPr="007A0F5D">
        <w:rPr>
          <w:rFonts w:cs="Arial"/>
          <w:color w:val="000000"/>
          <w:szCs w:val="20"/>
        </w:rPr>
        <w:t xml:space="preserve"> : ICategoryRepository</w:t>
      </w:r>
    </w:p>
    <w:p w14:paraId="1D2A40EA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{</w:t>
      </w:r>
    </w:p>
    <w:p w14:paraId="790901EF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private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readonly</w:t>
      </w:r>
      <w:r w:rsidRPr="007A0F5D">
        <w:rPr>
          <w:rFonts w:cs="Arial"/>
          <w:color w:val="000000"/>
          <w:szCs w:val="20"/>
        </w:rPr>
        <w:t xml:space="preserve"> JustBlogContext db;</w:t>
      </w:r>
    </w:p>
    <w:p w14:paraId="699C1F1D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CategoryRepository()</w:t>
      </w:r>
    </w:p>
    <w:p w14:paraId="25628DF4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{</w:t>
      </w:r>
    </w:p>
    <w:p w14:paraId="50EC8B21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    db = </w:t>
      </w:r>
      <w:r w:rsidRPr="007A0F5D">
        <w:rPr>
          <w:rFonts w:cs="Arial"/>
          <w:color w:val="0000FF"/>
          <w:szCs w:val="20"/>
        </w:rPr>
        <w:t>new</w:t>
      </w:r>
      <w:r w:rsidRPr="007A0F5D">
        <w:rPr>
          <w:rFonts w:cs="Arial"/>
          <w:color w:val="000000"/>
          <w:szCs w:val="20"/>
        </w:rPr>
        <w:t xml:space="preserve"> JustBlogContext();</w:t>
      </w:r>
    </w:p>
    <w:p w14:paraId="1DA24164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}</w:t>
      </w:r>
    </w:p>
    <w:p w14:paraId="74B348FB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</w:p>
    <w:p w14:paraId="1D03B31B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void</w:t>
      </w:r>
      <w:r w:rsidRPr="007A0F5D">
        <w:rPr>
          <w:rFonts w:cs="Arial"/>
          <w:color w:val="000000"/>
          <w:szCs w:val="20"/>
        </w:rPr>
        <w:t xml:space="preserve"> AddCategory(Category category)</w:t>
      </w:r>
    </w:p>
    <w:p w14:paraId="31FAD845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{</w:t>
      </w:r>
    </w:p>
    <w:p w14:paraId="7F479126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    db.Categories.Add(category);</w:t>
      </w:r>
    </w:p>
    <w:p w14:paraId="779866F2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    db.SaveChanges();</w:t>
      </w:r>
    </w:p>
    <w:p w14:paraId="2CB253C4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}</w:t>
      </w:r>
    </w:p>
    <w:p w14:paraId="504457CD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</w:p>
    <w:p w14:paraId="68E925E4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</w:t>
      </w:r>
      <w:r w:rsidRPr="007A0F5D">
        <w:rPr>
          <w:rFonts w:cs="Arial"/>
          <w:color w:val="0000FF"/>
          <w:szCs w:val="20"/>
        </w:rPr>
        <w:t>public</w:t>
      </w:r>
      <w:r w:rsidRPr="007A0F5D">
        <w:rPr>
          <w:rFonts w:cs="Arial"/>
          <w:color w:val="000000"/>
          <w:szCs w:val="20"/>
        </w:rPr>
        <w:t xml:space="preserve"> </w:t>
      </w:r>
      <w:r w:rsidRPr="007A0F5D">
        <w:rPr>
          <w:rFonts w:cs="Arial"/>
          <w:color w:val="0000FF"/>
          <w:szCs w:val="20"/>
        </w:rPr>
        <w:t>void</w:t>
      </w:r>
      <w:r w:rsidRPr="007A0F5D">
        <w:rPr>
          <w:rFonts w:cs="Arial"/>
          <w:color w:val="000000"/>
          <w:szCs w:val="20"/>
        </w:rPr>
        <w:t xml:space="preserve"> Dispose()</w:t>
      </w:r>
    </w:p>
    <w:p w14:paraId="535F9489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{</w:t>
      </w:r>
    </w:p>
    <w:p w14:paraId="14D23D83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    db.Dispose();</w:t>
      </w:r>
    </w:p>
    <w:p w14:paraId="608E9A16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    }</w:t>
      </w:r>
    </w:p>
    <w:p w14:paraId="59BA337A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 xml:space="preserve">    }</w:t>
      </w:r>
    </w:p>
    <w:p w14:paraId="5755C854" w14:textId="77777777" w:rsidR="00522FCC" w:rsidRPr="007A0F5D" w:rsidRDefault="00522FCC" w:rsidP="00522FC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7A0F5D">
        <w:rPr>
          <w:rFonts w:cs="Arial"/>
          <w:color w:val="000000"/>
          <w:szCs w:val="20"/>
        </w:rPr>
        <w:t>}</w:t>
      </w:r>
    </w:p>
    <w:p w14:paraId="10F325C5" w14:textId="77777777" w:rsidR="00522FCC" w:rsidRPr="007A0F5D" w:rsidRDefault="00522FCC" w:rsidP="00B312EB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 </w:t>
      </w:r>
    </w:p>
    <w:p w14:paraId="5AFCB594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2BCEE5C1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120 minutes</w:t>
      </w:r>
    </w:p>
    <w:p w14:paraId="3B50E1AC" w14:textId="22C0128E" w:rsidR="00522FCC" w:rsidRPr="007A0F5D" w:rsidRDefault="00F65862" w:rsidP="00B312EB">
      <w:pPr>
        <w:pStyle w:val="Heading1"/>
      </w:pPr>
      <w:bookmarkStart w:id="35" w:name="_Toc5889987"/>
      <w:bookmarkStart w:id="36" w:name="_Toc29303656"/>
      <w:r>
        <w:t>Problem</w:t>
      </w:r>
      <w:r w:rsidR="00522FCC" w:rsidRPr="007A0F5D">
        <w:t>_07</w:t>
      </w:r>
      <w:bookmarkEnd w:id="35"/>
      <w:bookmarkEnd w:id="36"/>
    </w:p>
    <w:p w14:paraId="28EE650B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37" w:name="_Toc5889988"/>
      <w:bookmarkStart w:id="38" w:name="_Toc29303657"/>
      <w:r w:rsidRPr="007A0F5D">
        <w:rPr>
          <w:rFonts w:cs="Arial"/>
          <w:szCs w:val="20"/>
          <w:lang w:val="en-US"/>
        </w:rPr>
        <w:t>Unit Test</w:t>
      </w:r>
      <w:bookmarkEnd w:id="37"/>
      <w:bookmarkEnd w:id="38"/>
      <w:r w:rsidRPr="007A0F5D">
        <w:rPr>
          <w:rFonts w:cs="Arial"/>
          <w:szCs w:val="20"/>
          <w:lang w:val="en-US"/>
        </w:rPr>
        <w:t xml:space="preserve"> </w:t>
      </w:r>
    </w:p>
    <w:p w14:paraId="5CA71D81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1223B4C9" w14:textId="60023BF8" w:rsidR="00522FCC" w:rsidRPr="007A0F5D" w:rsidRDefault="00522FCC" w:rsidP="00522FCC">
      <w:pPr>
        <w:rPr>
          <w:rFonts w:cs="Arial"/>
          <w:b/>
          <w:szCs w:val="20"/>
        </w:rPr>
      </w:pPr>
      <w:r w:rsidRPr="007A0F5D">
        <w:rPr>
          <w:rFonts w:cs="Arial"/>
          <w:szCs w:val="20"/>
        </w:rPr>
        <w:t xml:space="preserve">Finish </w:t>
      </w:r>
      <w:r w:rsidR="00F65862">
        <w:rPr>
          <w:rFonts w:cs="Arial"/>
          <w:b/>
          <w:szCs w:val="20"/>
        </w:rPr>
        <w:t>Problem</w:t>
      </w:r>
      <w:r w:rsidRPr="007A0F5D">
        <w:rPr>
          <w:rFonts w:cs="Arial"/>
          <w:b/>
          <w:szCs w:val="20"/>
        </w:rPr>
        <w:t>_06</w:t>
      </w:r>
    </w:p>
    <w:p w14:paraId="7EDB2B1A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Create new Unit Test Project (.NET Framework) named </w:t>
      </w:r>
      <w:r w:rsidRPr="007A0F5D">
        <w:rPr>
          <w:rFonts w:cs="Arial"/>
          <w:b/>
          <w:szCs w:val="20"/>
        </w:rPr>
        <w:t>FA.JustBlog.UnitTest</w:t>
      </w:r>
      <w:r w:rsidRPr="007A0F5D">
        <w:rPr>
          <w:rFonts w:cs="Arial"/>
          <w:szCs w:val="20"/>
        </w:rPr>
        <w:t xml:space="preserve"> </w:t>
      </w:r>
    </w:p>
    <w:p w14:paraId="39118B78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Add reference to </w:t>
      </w:r>
      <w:r w:rsidRPr="007A0F5D">
        <w:rPr>
          <w:rFonts w:cs="Arial"/>
          <w:b/>
          <w:szCs w:val="20"/>
        </w:rPr>
        <w:t>FA.JustBlog.Core</w:t>
      </w:r>
      <w:r w:rsidRPr="007A0F5D">
        <w:rPr>
          <w:rFonts w:cs="Arial"/>
          <w:szCs w:val="20"/>
        </w:rPr>
        <w:t xml:space="preserve"> project</w:t>
      </w:r>
    </w:p>
    <w:p w14:paraId="71203A5B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Add Application Configuration File in to the project</w:t>
      </w:r>
    </w:p>
    <w:p w14:paraId="7C6BA500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Configure connection string for </w:t>
      </w:r>
      <w:r w:rsidRPr="007A0F5D">
        <w:rPr>
          <w:rFonts w:cs="Arial"/>
          <w:b/>
          <w:szCs w:val="20"/>
        </w:rPr>
        <w:t>JustBlogContext</w:t>
      </w:r>
    </w:p>
    <w:p w14:paraId="48A5D93A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Functional specification</w:t>
      </w:r>
    </w:p>
    <w:p w14:paraId="1D8B5306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Create Unit test case for all methods in all repositories. Test cases need to cover:</w:t>
      </w:r>
    </w:p>
    <w:p w14:paraId="04FCD590" w14:textId="77777777" w:rsidR="00522FCC" w:rsidRPr="007A0F5D" w:rsidRDefault="00522FCC" w:rsidP="0084341B">
      <w:pPr>
        <w:pStyle w:val="ListParagraph"/>
        <w:numPr>
          <w:ilvl w:val="0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Normal cases: add/update/get items successfully</w:t>
      </w:r>
    </w:p>
    <w:p w14:paraId="7299BA9E" w14:textId="77777777" w:rsidR="00522FCC" w:rsidRPr="007A0F5D" w:rsidRDefault="00522FCC" w:rsidP="0084341B">
      <w:pPr>
        <w:pStyle w:val="ListParagraph"/>
        <w:numPr>
          <w:ilvl w:val="0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Abnormal cases:</w:t>
      </w:r>
    </w:p>
    <w:p w14:paraId="0E994047" w14:textId="77777777" w:rsidR="00522FCC" w:rsidRPr="007A0F5D" w:rsidRDefault="00522FCC" w:rsidP="0084341B">
      <w:pPr>
        <w:pStyle w:val="ListParagraph"/>
        <w:numPr>
          <w:ilvl w:val="1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Invalid for required any field</w:t>
      </w:r>
    </w:p>
    <w:p w14:paraId="2843A774" w14:textId="77777777" w:rsidR="00522FCC" w:rsidRPr="007A0F5D" w:rsidRDefault="00522FCC" w:rsidP="0084341B">
      <w:pPr>
        <w:pStyle w:val="ListParagraph"/>
        <w:numPr>
          <w:ilvl w:val="1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Invalid format for date time field</w:t>
      </w:r>
    </w:p>
    <w:p w14:paraId="467BE7CE" w14:textId="77777777" w:rsidR="00522FCC" w:rsidRPr="007A0F5D" w:rsidRDefault="00522FCC" w:rsidP="0084341B">
      <w:pPr>
        <w:pStyle w:val="ListParagraph"/>
        <w:numPr>
          <w:ilvl w:val="1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Invalid format for number field</w:t>
      </w:r>
    </w:p>
    <w:p w14:paraId="1A789B6F" w14:textId="77777777" w:rsidR="00522FCC" w:rsidRPr="007A0F5D" w:rsidRDefault="00522FCC" w:rsidP="0084341B">
      <w:pPr>
        <w:pStyle w:val="ListParagraph"/>
        <w:numPr>
          <w:ilvl w:val="1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Exceed max length of text field</w:t>
      </w:r>
    </w:p>
    <w:p w14:paraId="1FEFC3BF" w14:textId="77777777" w:rsidR="00522FCC" w:rsidRPr="007A0F5D" w:rsidRDefault="00522FCC" w:rsidP="0084341B">
      <w:pPr>
        <w:pStyle w:val="ListParagraph"/>
        <w:numPr>
          <w:ilvl w:val="1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lastRenderedPageBreak/>
        <w:t>Any special characters (such as: &lt; &gt; ~ ! @ # $ % ^ &amp; * / \ ….) in any field</w:t>
      </w:r>
    </w:p>
    <w:p w14:paraId="4C3548BC" w14:textId="77777777" w:rsidR="00522FCC" w:rsidRPr="007A0F5D" w:rsidRDefault="00522FCC" w:rsidP="0084341B">
      <w:pPr>
        <w:pStyle w:val="ListParagraph"/>
        <w:numPr>
          <w:ilvl w:val="1"/>
          <w:numId w:val="34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Get item not exist</w:t>
      </w:r>
    </w:p>
    <w:p w14:paraId="33341FAD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Technical needed</w:t>
      </w:r>
    </w:p>
    <w:p w14:paraId="71AFFF58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</w:t>
      </w:r>
    </w:p>
    <w:p w14:paraId="07E3C876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Unit test or NUnit</w:t>
      </w:r>
    </w:p>
    <w:p w14:paraId="488E0326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References</w:t>
      </w:r>
    </w:p>
    <w:p w14:paraId="0B1BB00F" w14:textId="77777777" w:rsidR="00522FCC" w:rsidRPr="007A0F5D" w:rsidRDefault="00A73B7D" w:rsidP="00522FCC">
      <w:pPr>
        <w:rPr>
          <w:rFonts w:cs="Arial"/>
          <w:szCs w:val="20"/>
        </w:rPr>
      </w:pPr>
      <w:hyperlink r:id="rId12" w:history="1">
        <w:r w:rsidR="00522FCC" w:rsidRPr="007A0F5D">
          <w:rPr>
            <w:rStyle w:val="Hyperlink"/>
            <w:rFonts w:cs="Arial"/>
            <w:szCs w:val="20"/>
          </w:rPr>
          <w:t>https://docs.microsoft.com/en-us/visualstudio/test/getting-started-with-unit-testing?view=vs-2017</w:t>
        </w:r>
      </w:hyperlink>
    </w:p>
    <w:p w14:paraId="403DEE77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22F21BDB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3D23651E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11EB1175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Create test cases to cover requirement.</w:t>
      </w:r>
    </w:p>
    <w:p w14:paraId="02097C04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Run test case and check result.</w:t>
      </w:r>
    </w:p>
    <w:p w14:paraId="40E75602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Update code to fix bug if there.</w:t>
      </w:r>
    </w:p>
    <w:p w14:paraId="05DB592F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Finish when all test case are passed.</w:t>
      </w:r>
    </w:p>
    <w:p w14:paraId="4AF90B02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Generate test report.</w:t>
      </w:r>
    </w:p>
    <w:p w14:paraId="4F2828A3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52ABD80B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180 minutes</w:t>
      </w:r>
    </w:p>
    <w:p w14:paraId="258C0E3E" w14:textId="74FD6DEA" w:rsidR="00522FCC" w:rsidRPr="007A0F5D" w:rsidRDefault="00F65862" w:rsidP="00B312EB">
      <w:pPr>
        <w:pStyle w:val="Heading1"/>
      </w:pPr>
      <w:bookmarkStart w:id="39" w:name="_Toc5889989"/>
      <w:bookmarkStart w:id="40" w:name="_Toc29303658"/>
      <w:r>
        <w:t>Problem</w:t>
      </w:r>
      <w:r w:rsidR="00522FCC" w:rsidRPr="007A0F5D">
        <w:t>_08</w:t>
      </w:r>
      <w:bookmarkEnd w:id="39"/>
      <w:bookmarkEnd w:id="40"/>
    </w:p>
    <w:p w14:paraId="090B17C0" w14:textId="77777777" w:rsidR="00522FCC" w:rsidRPr="007A0F5D" w:rsidRDefault="00522FCC" w:rsidP="00522FCC">
      <w:pPr>
        <w:pStyle w:val="Heading2"/>
        <w:spacing w:before="120" w:line="240" w:lineRule="auto"/>
        <w:rPr>
          <w:rFonts w:cs="Arial"/>
          <w:szCs w:val="20"/>
          <w:lang w:val="en-US"/>
        </w:rPr>
      </w:pPr>
      <w:bookmarkStart w:id="41" w:name="_Toc5889990"/>
      <w:bookmarkStart w:id="42" w:name="_Toc29303659"/>
      <w:r w:rsidRPr="007A0F5D">
        <w:rPr>
          <w:rFonts w:cs="Arial"/>
          <w:szCs w:val="20"/>
          <w:lang w:val="en-US"/>
        </w:rPr>
        <w:t>Code-first migration</w:t>
      </w:r>
      <w:bookmarkEnd w:id="41"/>
      <w:bookmarkEnd w:id="42"/>
    </w:p>
    <w:p w14:paraId="099ACF36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Pre-condition</w:t>
      </w:r>
    </w:p>
    <w:p w14:paraId="130BEF69" w14:textId="5C859C98" w:rsidR="00522FCC" w:rsidRPr="007A0F5D" w:rsidRDefault="00522FCC" w:rsidP="00522FCC">
      <w:pPr>
        <w:rPr>
          <w:rFonts w:cs="Arial"/>
          <w:b/>
          <w:szCs w:val="20"/>
        </w:rPr>
      </w:pPr>
      <w:r w:rsidRPr="007A0F5D">
        <w:rPr>
          <w:rFonts w:cs="Arial"/>
          <w:szCs w:val="20"/>
        </w:rPr>
        <w:t xml:space="preserve">Finish </w:t>
      </w:r>
      <w:r w:rsidR="00F65862">
        <w:rPr>
          <w:rFonts w:cs="Arial"/>
          <w:b/>
          <w:szCs w:val="20"/>
        </w:rPr>
        <w:t>Problem</w:t>
      </w:r>
      <w:r w:rsidRPr="007A0F5D">
        <w:rPr>
          <w:rFonts w:cs="Arial"/>
          <w:b/>
          <w:szCs w:val="20"/>
        </w:rPr>
        <w:t>_06</w:t>
      </w:r>
    </w:p>
    <w:p w14:paraId="4BEC49BD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Functional specification</w:t>
      </w:r>
    </w:p>
    <w:p w14:paraId="42D5B326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Update Post model to add new fields:</w:t>
      </w:r>
    </w:p>
    <w:p w14:paraId="1B468A54" w14:textId="77777777" w:rsidR="00522FCC" w:rsidRPr="007A0F5D" w:rsidRDefault="00522FCC" w:rsidP="0084341B">
      <w:pPr>
        <w:pStyle w:val="ListParagraph"/>
        <w:numPr>
          <w:ilvl w:val="0"/>
          <w:numId w:val="32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ViewCount – int</w:t>
      </w:r>
    </w:p>
    <w:p w14:paraId="7C3583F7" w14:textId="77777777" w:rsidR="00522FCC" w:rsidRPr="007A0F5D" w:rsidRDefault="00522FCC" w:rsidP="0084341B">
      <w:pPr>
        <w:pStyle w:val="ListParagraph"/>
        <w:numPr>
          <w:ilvl w:val="0"/>
          <w:numId w:val="32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RateCount – int</w:t>
      </w:r>
    </w:p>
    <w:p w14:paraId="2C149790" w14:textId="77777777" w:rsidR="00522FCC" w:rsidRPr="007A0F5D" w:rsidRDefault="00522FCC" w:rsidP="0084341B">
      <w:pPr>
        <w:pStyle w:val="ListParagraph"/>
        <w:numPr>
          <w:ilvl w:val="0"/>
          <w:numId w:val="32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TotalRate – int </w:t>
      </w:r>
    </w:p>
    <w:p w14:paraId="2D073A78" w14:textId="77777777" w:rsidR="00522FCC" w:rsidRPr="007A0F5D" w:rsidRDefault="00522FCC" w:rsidP="0084341B">
      <w:pPr>
        <w:pStyle w:val="ListParagraph"/>
        <w:numPr>
          <w:ilvl w:val="0"/>
          <w:numId w:val="32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Rate = TotalRate /  Rate Count – decimal</w:t>
      </w:r>
    </w:p>
    <w:p w14:paraId="095AC831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Update Post repository, add new methods:</w:t>
      </w:r>
    </w:p>
    <w:p w14:paraId="7ABEB4EC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GetMostViewedPost(int size)</w:t>
      </w:r>
    </w:p>
    <w:p w14:paraId="012FB9A0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IList&lt;Post&gt; GetHighestPosts(int size)</w:t>
      </w:r>
    </w:p>
    <w:p w14:paraId="1EF0D438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Add new entity named </w:t>
      </w:r>
      <w:r w:rsidRPr="007A0F5D">
        <w:rPr>
          <w:rFonts w:cs="Arial"/>
          <w:b/>
          <w:szCs w:val="20"/>
        </w:rPr>
        <w:t>Comment</w:t>
      </w:r>
    </w:p>
    <w:p w14:paraId="180A1874" w14:textId="77777777" w:rsidR="00522FCC" w:rsidRPr="007A0F5D" w:rsidRDefault="00522FCC" w:rsidP="0084341B">
      <w:pPr>
        <w:pStyle w:val="ListParagraph"/>
        <w:numPr>
          <w:ilvl w:val="0"/>
          <w:numId w:val="33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Name – string</w:t>
      </w:r>
    </w:p>
    <w:p w14:paraId="5658CA48" w14:textId="77777777" w:rsidR="00522FCC" w:rsidRPr="007A0F5D" w:rsidRDefault="00522FCC" w:rsidP="0084341B">
      <w:pPr>
        <w:pStyle w:val="ListParagraph"/>
        <w:numPr>
          <w:ilvl w:val="0"/>
          <w:numId w:val="33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Email – string</w:t>
      </w:r>
    </w:p>
    <w:p w14:paraId="27550DD4" w14:textId="77777777" w:rsidR="00522FCC" w:rsidRPr="007A0F5D" w:rsidRDefault="00522FCC" w:rsidP="0084341B">
      <w:pPr>
        <w:pStyle w:val="ListParagraph"/>
        <w:numPr>
          <w:ilvl w:val="0"/>
          <w:numId w:val="33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Post – Post class</w:t>
      </w:r>
    </w:p>
    <w:p w14:paraId="05003BC3" w14:textId="77777777" w:rsidR="00522FCC" w:rsidRPr="007A0F5D" w:rsidRDefault="00522FCC" w:rsidP="0084341B">
      <w:pPr>
        <w:pStyle w:val="ListParagraph"/>
        <w:numPr>
          <w:ilvl w:val="0"/>
          <w:numId w:val="33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CommentHeader – string</w:t>
      </w:r>
    </w:p>
    <w:p w14:paraId="75014EBA" w14:textId="77777777" w:rsidR="00522FCC" w:rsidRPr="007A0F5D" w:rsidRDefault="00522FCC" w:rsidP="0084341B">
      <w:pPr>
        <w:pStyle w:val="ListParagraph"/>
        <w:numPr>
          <w:ilvl w:val="0"/>
          <w:numId w:val="33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lastRenderedPageBreak/>
        <w:t>CommentText – string</w:t>
      </w:r>
    </w:p>
    <w:p w14:paraId="4E3619D3" w14:textId="77777777" w:rsidR="00522FCC" w:rsidRPr="007A0F5D" w:rsidRDefault="00522FCC" w:rsidP="0084341B">
      <w:pPr>
        <w:pStyle w:val="ListParagraph"/>
        <w:numPr>
          <w:ilvl w:val="0"/>
          <w:numId w:val="33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CommentTime – DateTime</w:t>
      </w:r>
    </w:p>
    <w:p w14:paraId="0C898EFE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 xml:space="preserve">Add repository for </w:t>
      </w:r>
      <w:r w:rsidRPr="007A0F5D">
        <w:rPr>
          <w:rFonts w:cs="Arial"/>
          <w:b/>
          <w:szCs w:val="20"/>
        </w:rPr>
        <w:t>Comment</w:t>
      </w:r>
    </w:p>
    <w:p w14:paraId="143F69DD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Comment Find(int commentId);</w:t>
      </w:r>
    </w:p>
    <w:p w14:paraId="5FCCF09D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AddComment(Comment comment);</w:t>
      </w:r>
    </w:p>
    <w:p w14:paraId="5437B31E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AddComment(int postId, string commentName, string commentEmail, string commentTitle, string commentBody);</w:t>
      </w:r>
    </w:p>
    <w:p w14:paraId="77DF57F1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UpdateComment(Comment comment);</w:t>
      </w:r>
    </w:p>
    <w:p w14:paraId="4E3DB4C8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DeleteComment(Comment comment);</w:t>
      </w:r>
    </w:p>
    <w:p w14:paraId="304D3CCA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void DeleteComment(int commendId);</w:t>
      </w:r>
    </w:p>
    <w:p w14:paraId="1E21ECF3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IList&lt;Comment&gt; GetAllComments();</w:t>
      </w:r>
    </w:p>
    <w:p w14:paraId="168BD868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IList&lt;Comment&gt; GetCommentsForPost(int postId);</w:t>
      </w:r>
    </w:p>
    <w:p w14:paraId="0DF9D51E" w14:textId="77777777" w:rsidR="00522FCC" w:rsidRPr="007A0F5D" w:rsidRDefault="00522FCC" w:rsidP="0084341B">
      <w:pPr>
        <w:pStyle w:val="ListParagraph"/>
        <w:numPr>
          <w:ilvl w:val="0"/>
          <w:numId w:val="31"/>
        </w:numPr>
        <w:spacing w:after="200" w:line="360" w:lineRule="auto"/>
        <w:rPr>
          <w:rFonts w:cs="Arial"/>
          <w:szCs w:val="20"/>
        </w:rPr>
      </w:pPr>
      <w:r w:rsidRPr="007A0F5D">
        <w:rPr>
          <w:rFonts w:cs="Arial"/>
          <w:szCs w:val="20"/>
        </w:rPr>
        <w:t>IList&lt;Comment&gt; GetCommentsForPost(Post post);</w:t>
      </w:r>
    </w:p>
    <w:p w14:paraId="44719061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Technical needed</w:t>
      </w:r>
    </w:p>
    <w:p w14:paraId="53BCA0B8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Entity framework 6.x</w:t>
      </w:r>
    </w:p>
    <w:p w14:paraId="066E97A0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EF 6 Code-first migration</w:t>
      </w:r>
    </w:p>
    <w:p w14:paraId="5BBB945D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References</w:t>
      </w:r>
    </w:p>
    <w:p w14:paraId="46379950" w14:textId="77777777" w:rsidR="00522FCC" w:rsidRPr="007A0F5D" w:rsidRDefault="00A73B7D" w:rsidP="00522FCC">
      <w:pPr>
        <w:rPr>
          <w:rFonts w:cs="Arial"/>
          <w:szCs w:val="20"/>
        </w:rPr>
      </w:pPr>
      <w:hyperlink r:id="rId13" w:history="1">
        <w:r w:rsidR="00522FCC" w:rsidRPr="007A0F5D">
          <w:rPr>
            <w:rStyle w:val="Hyperlink"/>
            <w:rFonts w:cs="Arial"/>
            <w:szCs w:val="20"/>
          </w:rPr>
          <w:t>https://www.entityframeworktutorial.net/code-first/code-based-migration-in-code-first.aspx</w:t>
        </w:r>
      </w:hyperlink>
    </w:p>
    <w:p w14:paraId="5E01709F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Tool used</w:t>
      </w:r>
    </w:p>
    <w:p w14:paraId="784A6670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Visual Studio</w:t>
      </w:r>
    </w:p>
    <w:p w14:paraId="5948DF5B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Post condition</w:t>
      </w:r>
    </w:p>
    <w:p w14:paraId="5BAD8BE3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All changes are applied successfully.</w:t>
      </w:r>
    </w:p>
    <w:p w14:paraId="2BDC5789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lastRenderedPageBreak/>
        <w:t>The Database Relationship is updated to:</w:t>
      </w:r>
      <w:r w:rsidRPr="007A0F5D">
        <w:rPr>
          <w:rFonts w:cs="Arial"/>
          <w:noProof/>
          <w:szCs w:val="20"/>
          <w:lang w:val="en-US"/>
        </w:rPr>
        <w:drawing>
          <wp:inline distT="0" distB="0" distL="0" distR="0" wp14:anchorId="3B26160A" wp14:editId="3F285E5E">
            <wp:extent cx="6003290" cy="624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F4F7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Re-run all unit test cases and check result</w:t>
      </w:r>
    </w:p>
    <w:p w14:paraId="6EC08B88" w14:textId="77777777" w:rsidR="00522FCC" w:rsidRPr="007A0F5D" w:rsidRDefault="00522FCC" w:rsidP="00522FCC">
      <w:pPr>
        <w:pStyle w:val="Heading3"/>
        <w:rPr>
          <w:rFonts w:cs="Arial"/>
          <w:szCs w:val="20"/>
        </w:rPr>
      </w:pPr>
      <w:r w:rsidRPr="007A0F5D">
        <w:rPr>
          <w:rFonts w:cs="Arial"/>
          <w:szCs w:val="20"/>
        </w:rPr>
        <w:t>Estimated time</w:t>
      </w:r>
    </w:p>
    <w:p w14:paraId="6BB5DE82" w14:textId="77777777" w:rsidR="00522FCC" w:rsidRPr="007A0F5D" w:rsidRDefault="00522FCC" w:rsidP="00522FCC">
      <w:pPr>
        <w:rPr>
          <w:rFonts w:cs="Arial"/>
          <w:szCs w:val="20"/>
        </w:rPr>
      </w:pPr>
      <w:r w:rsidRPr="007A0F5D">
        <w:rPr>
          <w:rFonts w:cs="Arial"/>
          <w:szCs w:val="20"/>
        </w:rPr>
        <w:t>60 minutes</w:t>
      </w:r>
    </w:p>
    <w:p w14:paraId="62196046" w14:textId="77777777" w:rsidR="00522FCC" w:rsidRPr="007A0F5D" w:rsidRDefault="00522FCC" w:rsidP="0037613F">
      <w:pPr>
        <w:rPr>
          <w:rFonts w:cs="Arial"/>
          <w:i/>
          <w:szCs w:val="20"/>
        </w:rPr>
      </w:pPr>
    </w:p>
    <w:p w14:paraId="4A988207" w14:textId="77777777" w:rsidR="00522FCC" w:rsidRPr="007A0F5D" w:rsidRDefault="00522FCC" w:rsidP="0037613F">
      <w:pPr>
        <w:rPr>
          <w:rFonts w:cs="Arial"/>
          <w:i/>
          <w:szCs w:val="20"/>
        </w:rPr>
      </w:pPr>
    </w:p>
    <w:p w14:paraId="57C13429" w14:textId="77777777" w:rsidR="00522FCC" w:rsidRPr="007A0F5D" w:rsidRDefault="00522FCC" w:rsidP="0037613F">
      <w:pPr>
        <w:rPr>
          <w:rFonts w:cs="Arial"/>
          <w:i/>
          <w:szCs w:val="20"/>
        </w:rPr>
      </w:pPr>
    </w:p>
    <w:p w14:paraId="29FAFF22" w14:textId="77777777" w:rsidR="00522FCC" w:rsidRDefault="00522FCC" w:rsidP="0037613F">
      <w:pPr>
        <w:rPr>
          <w:i/>
        </w:rPr>
      </w:pPr>
    </w:p>
    <w:bookmarkEnd w:id="8"/>
    <w:p w14:paraId="5A66CE60" w14:textId="0BE9402F" w:rsidR="00650EF3" w:rsidRPr="00480FB2" w:rsidRDefault="00AF5D6A" w:rsidP="00061676">
      <w:pPr>
        <w:jc w:val="center"/>
        <w:rPr>
          <w:b/>
          <w:sz w:val="22"/>
        </w:rPr>
      </w:pPr>
      <w:r w:rsidRPr="00480FB2">
        <w:rPr>
          <w:b/>
          <w:sz w:val="22"/>
        </w:rPr>
        <w:t>-- THE END --</w:t>
      </w:r>
    </w:p>
    <w:sectPr w:rsidR="00650EF3" w:rsidRPr="00480FB2" w:rsidSect="00BE773D">
      <w:headerReference w:type="default" r:id="rId15"/>
      <w:footerReference w:type="defaul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A89BF" w14:textId="77777777" w:rsidR="00A73B7D" w:rsidRDefault="00A73B7D" w:rsidP="00697B23">
      <w:pPr>
        <w:pStyle w:val="PB1"/>
      </w:pPr>
      <w:r>
        <w:separator/>
      </w:r>
    </w:p>
    <w:p w14:paraId="74832858" w14:textId="77777777" w:rsidR="00A73B7D" w:rsidRDefault="00A73B7D"/>
  </w:endnote>
  <w:endnote w:type="continuationSeparator" w:id="0">
    <w:p w14:paraId="7CC6727C" w14:textId="77777777" w:rsidR="00A73B7D" w:rsidRDefault="00A73B7D" w:rsidP="00697B23">
      <w:pPr>
        <w:pStyle w:val="PB1"/>
      </w:pPr>
      <w:r>
        <w:continuationSeparator/>
      </w:r>
    </w:p>
    <w:p w14:paraId="64230744" w14:textId="77777777" w:rsidR="00A73B7D" w:rsidRDefault="00A73B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3694C" w14:textId="77777777" w:rsidR="00B7032B" w:rsidRPr="00171177" w:rsidRDefault="00B7032B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65862">
      <w:rPr>
        <w:rStyle w:val="PageNumber"/>
        <w:rFonts w:ascii="Arial" w:hAnsi="Arial" w:cs="Arial"/>
        <w:noProof/>
        <w:sz w:val="18"/>
        <w:szCs w:val="18"/>
      </w:rPr>
      <w:t>13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65862">
      <w:rPr>
        <w:rStyle w:val="PageNumber"/>
        <w:rFonts w:ascii="Arial" w:hAnsi="Arial" w:cs="Arial"/>
        <w:noProof/>
        <w:sz w:val="18"/>
        <w:szCs w:val="18"/>
      </w:rPr>
      <w:t>13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7032B" w:rsidRDefault="00B703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65AAF" w14:textId="77777777" w:rsidR="00A73B7D" w:rsidRDefault="00A73B7D" w:rsidP="00697B23">
      <w:pPr>
        <w:pStyle w:val="PB1"/>
      </w:pPr>
      <w:r>
        <w:separator/>
      </w:r>
    </w:p>
    <w:p w14:paraId="0F61D5C0" w14:textId="77777777" w:rsidR="00A73B7D" w:rsidRDefault="00A73B7D"/>
  </w:footnote>
  <w:footnote w:type="continuationSeparator" w:id="0">
    <w:p w14:paraId="5C63FB43" w14:textId="77777777" w:rsidR="00A73B7D" w:rsidRDefault="00A73B7D" w:rsidP="00697B23">
      <w:pPr>
        <w:pStyle w:val="PB1"/>
      </w:pPr>
      <w:r>
        <w:continuationSeparator/>
      </w:r>
    </w:p>
    <w:p w14:paraId="02AB32E1" w14:textId="77777777" w:rsidR="00A73B7D" w:rsidRDefault="00A73B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5D587" w14:textId="2254B6DB" w:rsidR="00B7032B" w:rsidRPr="00706FB5" w:rsidRDefault="00B7032B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 w:rsidR="001E5A65">
      <w:rPr>
        <w:lang w:val="en-GB"/>
      </w:rPr>
      <w:t>Entity Framework</w:t>
    </w:r>
    <w:r w:rsidRPr="00771EAB">
      <w:t xml:space="preserve">   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F71EDD"/>
    <w:multiLevelType w:val="hybridMultilevel"/>
    <w:tmpl w:val="6CA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225C1"/>
    <w:multiLevelType w:val="hybridMultilevel"/>
    <w:tmpl w:val="11D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7B10BA"/>
    <w:multiLevelType w:val="hybridMultilevel"/>
    <w:tmpl w:val="516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80662"/>
    <w:multiLevelType w:val="hybridMultilevel"/>
    <w:tmpl w:val="404E3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A4335"/>
    <w:multiLevelType w:val="hybridMultilevel"/>
    <w:tmpl w:val="2F54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94AFE"/>
    <w:multiLevelType w:val="hybridMultilevel"/>
    <w:tmpl w:val="5312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A24B0"/>
    <w:multiLevelType w:val="hybridMultilevel"/>
    <w:tmpl w:val="DAE4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83558"/>
    <w:multiLevelType w:val="hybridMultilevel"/>
    <w:tmpl w:val="4F6A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547CF9"/>
    <w:multiLevelType w:val="hybridMultilevel"/>
    <w:tmpl w:val="496AF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847EC"/>
    <w:multiLevelType w:val="hybridMultilevel"/>
    <w:tmpl w:val="29A877BE"/>
    <w:lvl w:ilvl="0" w:tplc="CAC6A38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4"/>
  </w:num>
  <w:num w:numId="12">
    <w:abstractNumId w:val="12"/>
  </w:num>
  <w:num w:numId="13">
    <w:abstractNumId w:val="10"/>
  </w:num>
  <w:num w:numId="14">
    <w:abstractNumId w:val="15"/>
  </w:num>
  <w:num w:numId="15">
    <w:abstractNumId w:val="13"/>
  </w:num>
  <w:num w:numId="16">
    <w:abstractNumId w:val="4"/>
  </w:num>
  <w:num w:numId="17">
    <w:abstractNumId w:val="20"/>
  </w:num>
  <w:num w:numId="18">
    <w:abstractNumId w:val="22"/>
  </w:num>
  <w:num w:numId="19">
    <w:abstractNumId w:val="11"/>
  </w:num>
  <w:num w:numId="20">
    <w:abstractNumId w:val="28"/>
  </w:num>
  <w:num w:numId="21">
    <w:abstractNumId w:val="1"/>
  </w:num>
  <w:num w:numId="22">
    <w:abstractNumId w:val="19"/>
  </w:num>
  <w:num w:numId="23">
    <w:abstractNumId w:val="16"/>
  </w:num>
  <w:num w:numId="24">
    <w:abstractNumId w:val="21"/>
  </w:num>
  <w:num w:numId="25">
    <w:abstractNumId w:val="29"/>
  </w:num>
  <w:num w:numId="26">
    <w:abstractNumId w:val="9"/>
  </w:num>
  <w:num w:numId="27">
    <w:abstractNumId w:val="23"/>
  </w:num>
  <w:num w:numId="28">
    <w:abstractNumId w:val="17"/>
  </w:num>
  <w:num w:numId="29">
    <w:abstractNumId w:val="14"/>
  </w:num>
  <w:num w:numId="30">
    <w:abstractNumId w:val="26"/>
  </w:num>
  <w:num w:numId="31">
    <w:abstractNumId w:val="7"/>
  </w:num>
  <w:num w:numId="32">
    <w:abstractNumId w:val="8"/>
  </w:num>
  <w:num w:numId="33">
    <w:abstractNumId w:val="18"/>
  </w:num>
  <w:num w:numId="34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58FE"/>
    <w:rsid w:val="000217CA"/>
    <w:rsid w:val="00023AC7"/>
    <w:rsid w:val="00031534"/>
    <w:rsid w:val="000316A7"/>
    <w:rsid w:val="00036C2A"/>
    <w:rsid w:val="0004277B"/>
    <w:rsid w:val="000472F6"/>
    <w:rsid w:val="00051826"/>
    <w:rsid w:val="00053788"/>
    <w:rsid w:val="00061676"/>
    <w:rsid w:val="00062CEE"/>
    <w:rsid w:val="00064BB1"/>
    <w:rsid w:val="00067F8A"/>
    <w:rsid w:val="000712A7"/>
    <w:rsid w:val="0007682E"/>
    <w:rsid w:val="00083D5C"/>
    <w:rsid w:val="00086D26"/>
    <w:rsid w:val="0009208E"/>
    <w:rsid w:val="00092BB0"/>
    <w:rsid w:val="0009765D"/>
    <w:rsid w:val="00097799"/>
    <w:rsid w:val="000A121B"/>
    <w:rsid w:val="000A28D7"/>
    <w:rsid w:val="000A6A32"/>
    <w:rsid w:val="000B1D3F"/>
    <w:rsid w:val="000B2134"/>
    <w:rsid w:val="000B548D"/>
    <w:rsid w:val="000C1FE0"/>
    <w:rsid w:val="000C4266"/>
    <w:rsid w:val="000C4A66"/>
    <w:rsid w:val="000C558D"/>
    <w:rsid w:val="000C6F18"/>
    <w:rsid w:val="000D26B8"/>
    <w:rsid w:val="000D4B78"/>
    <w:rsid w:val="000E1C62"/>
    <w:rsid w:val="000E4BFE"/>
    <w:rsid w:val="000F0720"/>
    <w:rsid w:val="000F08B6"/>
    <w:rsid w:val="000F601F"/>
    <w:rsid w:val="000F78FE"/>
    <w:rsid w:val="001030AA"/>
    <w:rsid w:val="00106B39"/>
    <w:rsid w:val="0011042B"/>
    <w:rsid w:val="00112324"/>
    <w:rsid w:val="00113ADF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3ABC"/>
    <w:rsid w:val="00147DFC"/>
    <w:rsid w:val="00151387"/>
    <w:rsid w:val="00151B68"/>
    <w:rsid w:val="001600FB"/>
    <w:rsid w:val="00161ED6"/>
    <w:rsid w:val="0016686B"/>
    <w:rsid w:val="00167DA8"/>
    <w:rsid w:val="00171177"/>
    <w:rsid w:val="00172B88"/>
    <w:rsid w:val="001774C9"/>
    <w:rsid w:val="00184FC5"/>
    <w:rsid w:val="00194621"/>
    <w:rsid w:val="0019761A"/>
    <w:rsid w:val="001A1629"/>
    <w:rsid w:val="001A1720"/>
    <w:rsid w:val="001A3A0D"/>
    <w:rsid w:val="001A412D"/>
    <w:rsid w:val="001A41A7"/>
    <w:rsid w:val="001B23ED"/>
    <w:rsid w:val="001B43E3"/>
    <w:rsid w:val="001B73A7"/>
    <w:rsid w:val="001C00CB"/>
    <w:rsid w:val="001C3DE0"/>
    <w:rsid w:val="001C7E1C"/>
    <w:rsid w:val="001D41A8"/>
    <w:rsid w:val="001D43FF"/>
    <w:rsid w:val="001D7187"/>
    <w:rsid w:val="001E05CE"/>
    <w:rsid w:val="001E0B46"/>
    <w:rsid w:val="001E217D"/>
    <w:rsid w:val="001E4EED"/>
    <w:rsid w:val="001E5A65"/>
    <w:rsid w:val="001F1427"/>
    <w:rsid w:val="001F3EED"/>
    <w:rsid w:val="001F455A"/>
    <w:rsid w:val="001F5A02"/>
    <w:rsid w:val="002018AF"/>
    <w:rsid w:val="00201C24"/>
    <w:rsid w:val="00207E78"/>
    <w:rsid w:val="002103AA"/>
    <w:rsid w:val="002120F6"/>
    <w:rsid w:val="00215215"/>
    <w:rsid w:val="00223816"/>
    <w:rsid w:val="00223FD7"/>
    <w:rsid w:val="0022426B"/>
    <w:rsid w:val="002279BD"/>
    <w:rsid w:val="00232873"/>
    <w:rsid w:val="0023326C"/>
    <w:rsid w:val="002353A4"/>
    <w:rsid w:val="00242175"/>
    <w:rsid w:val="002512E3"/>
    <w:rsid w:val="00251E83"/>
    <w:rsid w:val="00255B7B"/>
    <w:rsid w:val="002612DE"/>
    <w:rsid w:val="00275230"/>
    <w:rsid w:val="002764EE"/>
    <w:rsid w:val="00280532"/>
    <w:rsid w:val="00280648"/>
    <w:rsid w:val="00284500"/>
    <w:rsid w:val="002863CD"/>
    <w:rsid w:val="002929D3"/>
    <w:rsid w:val="00292E0F"/>
    <w:rsid w:val="00295D49"/>
    <w:rsid w:val="002A0595"/>
    <w:rsid w:val="002A1B75"/>
    <w:rsid w:val="002A2795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553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300432"/>
    <w:rsid w:val="00301DDE"/>
    <w:rsid w:val="003032F8"/>
    <w:rsid w:val="00304DEB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475A"/>
    <w:rsid w:val="00326F85"/>
    <w:rsid w:val="0033253A"/>
    <w:rsid w:val="00337C73"/>
    <w:rsid w:val="00340BE6"/>
    <w:rsid w:val="0034245E"/>
    <w:rsid w:val="00345F19"/>
    <w:rsid w:val="0034752C"/>
    <w:rsid w:val="00350F96"/>
    <w:rsid w:val="0035127C"/>
    <w:rsid w:val="00351AB6"/>
    <w:rsid w:val="00351B99"/>
    <w:rsid w:val="00357B94"/>
    <w:rsid w:val="00360613"/>
    <w:rsid w:val="003613A0"/>
    <w:rsid w:val="00361EF1"/>
    <w:rsid w:val="00364177"/>
    <w:rsid w:val="00365484"/>
    <w:rsid w:val="00365F51"/>
    <w:rsid w:val="0036762D"/>
    <w:rsid w:val="003677A0"/>
    <w:rsid w:val="00372779"/>
    <w:rsid w:val="003754A0"/>
    <w:rsid w:val="0037613F"/>
    <w:rsid w:val="00381989"/>
    <w:rsid w:val="00382F10"/>
    <w:rsid w:val="003848D6"/>
    <w:rsid w:val="0039032E"/>
    <w:rsid w:val="00393AC0"/>
    <w:rsid w:val="003945AD"/>
    <w:rsid w:val="00397C0D"/>
    <w:rsid w:val="003A59F5"/>
    <w:rsid w:val="003A7716"/>
    <w:rsid w:val="003B2D2B"/>
    <w:rsid w:val="003B6892"/>
    <w:rsid w:val="003C16F6"/>
    <w:rsid w:val="003C2A43"/>
    <w:rsid w:val="003D0270"/>
    <w:rsid w:val="003D552E"/>
    <w:rsid w:val="003D6570"/>
    <w:rsid w:val="003D6E98"/>
    <w:rsid w:val="003E01D8"/>
    <w:rsid w:val="003E4BA3"/>
    <w:rsid w:val="003E6987"/>
    <w:rsid w:val="003E7A5A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7224"/>
    <w:rsid w:val="00424248"/>
    <w:rsid w:val="00425048"/>
    <w:rsid w:val="00426D3B"/>
    <w:rsid w:val="00430667"/>
    <w:rsid w:val="0043445E"/>
    <w:rsid w:val="00436131"/>
    <w:rsid w:val="00436E88"/>
    <w:rsid w:val="0044087B"/>
    <w:rsid w:val="00444BC0"/>
    <w:rsid w:val="004474FD"/>
    <w:rsid w:val="0045058E"/>
    <w:rsid w:val="004559F0"/>
    <w:rsid w:val="00461338"/>
    <w:rsid w:val="004624B6"/>
    <w:rsid w:val="004641E4"/>
    <w:rsid w:val="00467E7D"/>
    <w:rsid w:val="004756FF"/>
    <w:rsid w:val="00480FB2"/>
    <w:rsid w:val="0049533C"/>
    <w:rsid w:val="004A1C4A"/>
    <w:rsid w:val="004A4B9A"/>
    <w:rsid w:val="004A5C21"/>
    <w:rsid w:val="004B14CB"/>
    <w:rsid w:val="004B4764"/>
    <w:rsid w:val="004B601A"/>
    <w:rsid w:val="004B73B7"/>
    <w:rsid w:val="004C0CAD"/>
    <w:rsid w:val="004C3478"/>
    <w:rsid w:val="004C5455"/>
    <w:rsid w:val="004C6EDF"/>
    <w:rsid w:val="004D0C9E"/>
    <w:rsid w:val="004D2782"/>
    <w:rsid w:val="004D7C13"/>
    <w:rsid w:val="004E34F8"/>
    <w:rsid w:val="004E4532"/>
    <w:rsid w:val="004E4D85"/>
    <w:rsid w:val="004E519F"/>
    <w:rsid w:val="004E65A4"/>
    <w:rsid w:val="004F7BFC"/>
    <w:rsid w:val="0050359B"/>
    <w:rsid w:val="0050535A"/>
    <w:rsid w:val="005102AE"/>
    <w:rsid w:val="005120D5"/>
    <w:rsid w:val="00520DA3"/>
    <w:rsid w:val="00522FCC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311"/>
    <w:rsid w:val="00541716"/>
    <w:rsid w:val="00552135"/>
    <w:rsid w:val="00553346"/>
    <w:rsid w:val="00553521"/>
    <w:rsid w:val="005609CF"/>
    <w:rsid w:val="005621C9"/>
    <w:rsid w:val="0056236F"/>
    <w:rsid w:val="005635C4"/>
    <w:rsid w:val="0056360F"/>
    <w:rsid w:val="00570400"/>
    <w:rsid w:val="0057190C"/>
    <w:rsid w:val="00572B71"/>
    <w:rsid w:val="005758E9"/>
    <w:rsid w:val="005802A4"/>
    <w:rsid w:val="00581F03"/>
    <w:rsid w:val="00582855"/>
    <w:rsid w:val="00593EAF"/>
    <w:rsid w:val="005940DB"/>
    <w:rsid w:val="00594E6E"/>
    <w:rsid w:val="0059753A"/>
    <w:rsid w:val="00597FE9"/>
    <w:rsid w:val="005B00B1"/>
    <w:rsid w:val="005B2374"/>
    <w:rsid w:val="005B61E0"/>
    <w:rsid w:val="005B7D1D"/>
    <w:rsid w:val="005C20E6"/>
    <w:rsid w:val="005C2D93"/>
    <w:rsid w:val="005C391E"/>
    <w:rsid w:val="005C7182"/>
    <w:rsid w:val="005D48BA"/>
    <w:rsid w:val="005D6F7E"/>
    <w:rsid w:val="005E1869"/>
    <w:rsid w:val="005E1B8E"/>
    <w:rsid w:val="005E43B1"/>
    <w:rsid w:val="005E64CE"/>
    <w:rsid w:val="005F4215"/>
    <w:rsid w:val="00602412"/>
    <w:rsid w:val="006033B7"/>
    <w:rsid w:val="00607BAC"/>
    <w:rsid w:val="00610186"/>
    <w:rsid w:val="006125F9"/>
    <w:rsid w:val="00614108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6312"/>
    <w:rsid w:val="00637D67"/>
    <w:rsid w:val="00641013"/>
    <w:rsid w:val="0064153D"/>
    <w:rsid w:val="006438DA"/>
    <w:rsid w:val="006477D3"/>
    <w:rsid w:val="00650EF3"/>
    <w:rsid w:val="00652ED0"/>
    <w:rsid w:val="006531EF"/>
    <w:rsid w:val="0065350B"/>
    <w:rsid w:val="0065679C"/>
    <w:rsid w:val="006638AA"/>
    <w:rsid w:val="00664378"/>
    <w:rsid w:val="00664C71"/>
    <w:rsid w:val="00665005"/>
    <w:rsid w:val="00666970"/>
    <w:rsid w:val="0067293D"/>
    <w:rsid w:val="00673DD6"/>
    <w:rsid w:val="00674B66"/>
    <w:rsid w:val="00675C77"/>
    <w:rsid w:val="00680F7D"/>
    <w:rsid w:val="006879EE"/>
    <w:rsid w:val="00687D31"/>
    <w:rsid w:val="00695CF5"/>
    <w:rsid w:val="00697B23"/>
    <w:rsid w:val="006A1262"/>
    <w:rsid w:val="006A25CE"/>
    <w:rsid w:val="006A28C3"/>
    <w:rsid w:val="006A2EE8"/>
    <w:rsid w:val="006A412E"/>
    <w:rsid w:val="006B22B9"/>
    <w:rsid w:val="006B28B1"/>
    <w:rsid w:val="006B2D9C"/>
    <w:rsid w:val="006B3765"/>
    <w:rsid w:val="006B3FF9"/>
    <w:rsid w:val="006B5C43"/>
    <w:rsid w:val="006B78FC"/>
    <w:rsid w:val="006C01FF"/>
    <w:rsid w:val="006C08AE"/>
    <w:rsid w:val="006D0130"/>
    <w:rsid w:val="006D3D30"/>
    <w:rsid w:val="006D740C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451A"/>
    <w:rsid w:val="007957CA"/>
    <w:rsid w:val="0079687A"/>
    <w:rsid w:val="00796CE4"/>
    <w:rsid w:val="00797BB9"/>
    <w:rsid w:val="007A0F5D"/>
    <w:rsid w:val="007A2888"/>
    <w:rsid w:val="007A2FE4"/>
    <w:rsid w:val="007A3475"/>
    <w:rsid w:val="007A4900"/>
    <w:rsid w:val="007B1B75"/>
    <w:rsid w:val="007B5874"/>
    <w:rsid w:val="007B5E65"/>
    <w:rsid w:val="007C13D7"/>
    <w:rsid w:val="007C1ACD"/>
    <w:rsid w:val="007C2684"/>
    <w:rsid w:val="007C623C"/>
    <w:rsid w:val="007C7EF3"/>
    <w:rsid w:val="007D737B"/>
    <w:rsid w:val="007E0166"/>
    <w:rsid w:val="007E0DC7"/>
    <w:rsid w:val="007F1137"/>
    <w:rsid w:val="007F57CF"/>
    <w:rsid w:val="00801D8C"/>
    <w:rsid w:val="00802393"/>
    <w:rsid w:val="008032E9"/>
    <w:rsid w:val="00805E47"/>
    <w:rsid w:val="00807318"/>
    <w:rsid w:val="0081257C"/>
    <w:rsid w:val="008128CC"/>
    <w:rsid w:val="0081480B"/>
    <w:rsid w:val="0081676B"/>
    <w:rsid w:val="00816FE5"/>
    <w:rsid w:val="00822422"/>
    <w:rsid w:val="008247D1"/>
    <w:rsid w:val="00826F93"/>
    <w:rsid w:val="00830147"/>
    <w:rsid w:val="00841795"/>
    <w:rsid w:val="0084341B"/>
    <w:rsid w:val="0084694D"/>
    <w:rsid w:val="0085458E"/>
    <w:rsid w:val="00856000"/>
    <w:rsid w:val="00860A98"/>
    <w:rsid w:val="00862BE6"/>
    <w:rsid w:val="00874F97"/>
    <w:rsid w:val="008771BF"/>
    <w:rsid w:val="00882121"/>
    <w:rsid w:val="008838C8"/>
    <w:rsid w:val="0088655E"/>
    <w:rsid w:val="008872AF"/>
    <w:rsid w:val="00891347"/>
    <w:rsid w:val="0089342D"/>
    <w:rsid w:val="00893E3C"/>
    <w:rsid w:val="008953CD"/>
    <w:rsid w:val="00896BF3"/>
    <w:rsid w:val="008A44CB"/>
    <w:rsid w:val="008A4DED"/>
    <w:rsid w:val="008A6098"/>
    <w:rsid w:val="008B5C61"/>
    <w:rsid w:val="008B686B"/>
    <w:rsid w:val="008C016E"/>
    <w:rsid w:val="008C3B0C"/>
    <w:rsid w:val="008D155B"/>
    <w:rsid w:val="008D197D"/>
    <w:rsid w:val="008D27E0"/>
    <w:rsid w:val="008D74DE"/>
    <w:rsid w:val="008E4DD6"/>
    <w:rsid w:val="008E751A"/>
    <w:rsid w:val="008F2A42"/>
    <w:rsid w:val="00905249"/>
    <w:rsid w:val="00905800"/>
    <w:rsid w:val="00911129"/>
    <w:rsid w:val="00917707"/>
    <w:rsid w:val="00920B48"/>
    <w:rsid w:val="0092132C"/>
    <w:rsid w:val="00922392"/>
    <w:rsid w:val="00923850"/>
    <w:rsid w:val="0092606B"/>
    <w:rsid w:val="009316A0"/>
    <w:rsid w:val="009336BD"/>
    <w:rsid w:val="00933C7A"/>
    <w:rsid w:val="00933DD6"/>
    <w:rsid w:val="009371F2"/>
    <w:rsid w:val="00937E69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2AC"/>
    <w:rsid w:val="00985B8C"/>
    <w:rsid w:val="00993070"/>
    <w:rsid w:val="00994A1B"/>
    <w:rsid w:val="00996DD6"/>
    <w:rsid w:val="00997FC4"/>
    <w:rsid w:val="009A0EC6"/>
    <w:rsid w:val="009B16A0"/>
    <w:rsid w:val="009B2DA6"/>
    <w:rsid w:val="009C27BA"/>
    <w:rsid w:val="009C5D62"/>
    <w:rsid w:val="009D3064"/>
    <w:rsid w:val="009E241F"/>
    <w:rsid w:val="009E3581"/>
    <w:rsid w:val="009F0113"/>
    <w:rsid w:val="009F533D"/>
    <w:rsid w:val="009F7467"/>
    <w:rsid w:val="00A01B0C"/>
    <w:rsid w:val="00A020BD"/>
    <w:rsid w:val="00A02454"/>
    <w:rsid w:val="00A07F34"/>
    <w:rsid w:val="00A11F51"/>
    <w:rsid w:val="00A13AC0"/>
    <w:rsid w:val="00A13DC7"/>
    <w:rsid w:val="00A16269"/>
    <w:rsid w:val="00A202D8"/>
    <w:rsid w:val="00A212B4"/>
    <w:rsid w:val="00A2232C"/>
    <w:rsid w:val="00A22891"/>
    <w:rsid w:val="00A2296F"/>
    <w:rsid w:val="00A23472"/>
    <w:rsid w:val="00A256DB"/>
    <w:rsid w:val="00A2732E"/>
    <w:rsid w:val="00A30DBB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63206"/>
    <w:rsid w:val="00A63EB4"/>
    <w:rsid w:val="00A67E69"/>
    <w:rsid w:val="00A73B7D"/>
    <w:rsid w:val="00A759A5"/>
    <w:rsid w:val="00A75B5D"/>
    <w:rsid w:val="00A777B8"/>
    <w:rsid w:val="00A811D5"/>
    <w:rsid w:val="00A81B55"/>
    <w:rsid w:val="00A8297B"/>
    <w:rsid w:val="00A854DB"/>
    <w:rsid w:val="00A879D7"/>
    <w:rsid w:val="00A93975"/>
    <w:rsid w:val="00A948B8"/>
    <w:rsid w:val="00A97A49"/>
    <w:rsid w:val="00AA02BE"/>
    <w:rsid w:val="00AA7FDB"/>
    <w:rsid w:val="00AB2AFE"/>
    <w:rsid w:val="00AB2FF0"/>
    <w:rsid w:val="00AB4DF6"/>
    <w:rsid w:val="00AB5C3D"/>
    <w:rsid w:val="00AD001A"/>
    <w:rsid w:val="00AD5B2B"/>
    <w:rsid w:val="00AE0AE1"/>
    <w:rsid w:val="00AE15A3"/>
    <w:rsid w:val="00AE1EF1"/>
    <w:rsid w:val="00AE4AD5"/>
    <w:rsid w:val="00AF0F10"/>
    <w:rsid w:val="00AF2422"/>
    <w:rsid w:val="00AF5D6A"/>
    <w:rsid w:val="00AF69BE"/>
    <w:rsid w:val="00AF70F7"/>
    <w:rsid w:val="00AF7C21"/>
    <w:rsid w:val="00B02EB8"/>
    <w:rsid w:val="00B04755"/>
    <w:rsid w:val="00B11EC0"/>
    <w:rsid w:val="00B12B0B"/>
    <w:rsid w:val="00B1634E"/>
    <w:rsid w:val="00B22164"/>
    <w:rsid w:val="00B23D46"/>
    <w:rsid w:val="00B24529"/>
    <w:rsid w:val="00B25789"/>
    <w:rsid w:val="00B2593B"/>
    <w:rsid w:val="00B308D8"/>
    <w:rsid w:val="00B312EB"/>
    <w:rsid w:val="00B3290D"/>
    <w:rsid w:val="00B32EA5"/>
    <w:rsid w:val="00B3423E"/>
    <w:rsid w:val="00B4334B"/>
    <w:rsid w:val="00B50DA4"/>
    <w:rsid w:val="00B612FA"/>
    <w:rsid w:val="00B62859"/>
    <w:rsid w:val="00B632B1"/>
    <w:rsid w:val="00B664A5"/>
    <w:rsid w:val="00B7032B"/>
    <w:rsid w:val="00B70B62"/>
    <w:rsid w:val="00B74B76"/>
    <w:rsid w:val="00B779C7"/>
    <w:rsid w:val="00B80BFA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5F2"/>
    <w:rsid w:val="00BA16D4"/>
    <w:rsid w:val="00BA19AD"/>
    <w:rsid w:val="00BA3600"/>
    <w:rsid w:val="00BB16B0"/>
    <w:rsid w:val="00BB237D"/>
    <w:rsid w:val="00BB6091"/>
    <w:rsid w:val="00BC5645"/>
    <w:rsid w:val="00BC57B7"/>
    <w:rsid w:val="00BC76F7"/>
    <w:rsid w:val="00BC7AD2"/>
    <w:rsid w:val="00BD5DFB"/>
    <w:rsid w:val="00BE10F7"/>
    <w:rsid w:val="00BE2353"/>
    <w:rsid w:val="00BE5464"/>
    <w:rsid w:val="00BE5FA5"/>
    <w:rsid w:val="00BE773D"/>
    <w:rsid w:val="00BE7754"/>
    <w:rsid w:val="00BE7F08"/>
    <w:rsid w:val="00BF110E"/>
    <w:rsid w:val="00BF11A4"/>
    <w:rsid w:val="00BF1628"/>
    <w:rsid w:val="00BF3EC3"/>
    <w:rsid w:val="00BF4722"/>
    <w:rsid w:val="00BF6E5E"/>
    <w:rsid w:val="00BF793F"/>
    <w:rsid w:val="00C00526"/>
    <w:rsid w:val="00C01C51"/>
    <w:rsid w:val="00C12519"/>
    <w:rsid w:val="00C1339B"/>
    <w:rsid w:val="00C14923"/>
    <w:rsid w:val="00C155AE"/>
    <w:rsid w:val="00C324DD"/>
    <w:rsid w:val="00C344CC"/>
    <w:rsid w:val="00C35833"/>
    <w:rsid w:val="00C36B0F"/>
    <w:rsid w:val="00C377F2"/>
    <w:rsid w:val="00C40A8A"/>
    <w:rsid w:val="00C43DDC"/>
    <w:rsid w:val="00C45A55"/>
    <w:rsid w:val="00C50B6A"/>
    <w:rsid w:val="00C511EA"/>
    <w:rsid w:val="00C60DE3"/>
    <w:rsid w:val="00C65EAC"/>
    <w:rsid w:val="00C67A5C"/>
    <w:rsid w:val="00C7490D"/>
    <w:rsid w:val="00C80FC0"/>
    <w:rsid w:val="00C8579B"/>
    <w:rsid w:val="00C85919"/>
    <w:rsid w:val="00C910B9"/>
    <w:rsid w:val="00C91518"/>
    <w:rsid w:val="00C93010"/>
    <w:rsid w:val="00C935FF"/>
    <w:rsid w:val="00C940AB"/>
    <w:rsid w:val="00C96156"/>
    <w:rsid w:val="00CA2687"/>
    <w:rsid w:val="00CA5814"/>
    <w:rsid w:val="00CB09C0"/>
    <w:rsid w:val="00CB29FF"/>
    <w:rsid w:val="00CB2EC4"/>
    <w:rsid w:val="00CC0FCA"/>
    <w:rsid w:val="00CC56D8"/>
    <w:rsid w:val="00CC5792"/>
    <w:rsid w:val="00CC5C87"/>
    <w:rsid w:val="00CC67CE"/>
    <w:rsid w:val="00CD1C66"/>
    <w:rsid w:val="00CD22AB"/>
    <w:rsid w:val="00CD2958"/>
    <w:rsid w:val="00CD557E"/>
    <w:rsid w:val="00CD6333"/>
    <w:rsid w:val="00CD6FB2"/>
    <w:rsid w:val="00CE217D"/>
    <w:rsid w:val="00CE4E63"/>
    <w:rsid w:val="00CE6FF2"/>
    <w:rsid w:val="00CF317C"/>
    <w:rsid w:val="00CF517A"/>
    <w:rsid w:val="00CF5C59"/>
    <w:rsid w:val="00D037B2"/>
    <w:rsid w:val="00D1306F"/>
    <w:rsid w:val="00D21A33"/>
    <w:rsid w:val="00D21DF4"/>
    <w:rsid w:val="00D24DCF"/>
    <w:rsid w:val="00D25950"/>
    <w:rsid w:val="00D260B8"/>
    <w:rsid w:val="00D2753F"/>
    <w:rsid w:val="00D32868"/>
    <w:rsid w:val="00D35DFC"/>
    <w:rsid w:val="00D4257C"/>
    <w:rsid w:val="00D4465D"/>
    <w:rsid w:val="00D5289D"/>
    <w:rsid w:val="00D54574"/>
    <w:rsid w:val="00D552D4"/>
    <w:rsid w:val="00D62FDA"/>
    <w:rsid w:val="00D631F2"/>
    <w:rsid w:val="00D7027C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B5B58"/>
    <w:rsid w:val="00DC03DE"/>
    <w:rsid w:val="00DC6B8C"/>
    <w:rsid w:val="00DD274D"/>
    <w:rsid w:val="00DD28FF"/>
    <w:rsid w:val="00DD4392"/>
    <w:rsid w:val="00DD75D4"/>
    <w:rsid w:val="00DE5AE0"/>
    <w:rsid w:val="00DF01C0"/>
    <w:rsid w:val="00DF1D0E"/>
    <w:rsid w:val="00DF62FE"/>
    <w:rsid w:val="00DF6EE2"/>
    <w:rsid w:val="00E054FF"/>
    <w:rsid w:val="00E07B04"/>
    <w:rsid w:val="00E10905"/>
    <w:rsid w:val="00E1130A"/>
    <w:rsid w:val="00E14F61"/>
    <w:rsid w:val="00E16EB9"/>
    <w:rsid w:val="00E20905"/>
    <w:rsid w:val="00E26035"/>
    <w:rsid w:val="00E26545"/>
    <w:rsid w:val="00E26DC2"/>
    <w:rsid w:val="00E27978"/>
    <w:rsid w:val="00E303C6"/>
    <w:rsid w:val="00E32473"/>
    <w:rsid w:val="00E331E1"/>
    <w:rsid w:val="00E34D09"/>
    <w:rsid w:val="00E4424B"/>
    <w:rsid w:val="00E44D26"/>
    <w:rsid w:val="00E44D3C"/>
    <w:rsid w:val="00E46203"/>
    <w:rsid w:val="00E51FB4"/>
    <w:rsid w:val="00E5344D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471C"/>
    <w:rsid w:val="00E765A2"/>
    <w:rsid w:val="00E80CC7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567E"/>
    <w:rsid w:val="00EA5EEB"/>
    <w:rsid w:val="00EB1412"/>
    <w:rsid w:val="00EB267D"/>
    <w:rsid w:val="00EB572F"/>
    <w:rsid w:val="00EC0854"/>
    <w:rsid w:val="00EC1AC3"/>
    <w:rsid w:val="00ED1E7C"/>
    <w:rsid w:val="00ED4A14"/>
    <w:rsid w:val="00EE02B4"/>
    <w:rsid w:val="00EE0B8F"/>
    <w:rsid w:val="00EE305E"/>
    <w:rsid w:val="00EE34CA"/>
    <w:rsid w:val="00EE49F2"/>
    <w:rsid w:val="00EE538A"/>
    <w:rsid w:val="00EE54E8"/>
    <w:rsid w:val="00EE5988"/>
    <w:rsid w:val="00EF1178"/>
    <w:rsid w:val="00EF124B"/>
    <w:rsid w:val="00EF12C5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4950"/>
    <w:rsid w:val="00F15ACC"/>
    <w:rsid w:val="00F168CE"/>
    <w:rsid w:val="00F206D6"/>
    <w:rsid w:val="00F20DD7"/>
    <w:rsid w:val="00F21B37"/>
    <w:rsid w:val="00F278BE"/>
    <w:rsid w:val="00F30DDF"/>
    <w:rsid w:val="00F33EFC"/>
    <w:rsid w:val="00F35167"/>
    <w:rsid w:val="00F35F60"/>
    <w:rsid w:val="00F36F61"/>
    <w:rsid w:val="00F40D04"/>
    <w:rsid w:val="00F4187E"/>
    <w:rsid w:val="00F42D66"/>
    <w:rsid w:val="00F4477E"/>
    <w:rsid w:val="00F45493"/>
    <w:rsid w:val="00F51CC2"/>
    <w:rsid w:val="00F5261D"/>
    <w:rsid w:val="00F543FF"/>
    <w:rsid w:val="00F56CCC"/>
    <w:rsid w:val="00F573EE"/>
    <w:rsid w:val="00F63C01"/>
    <w:rsid w:val="00F63D36"/>
    <w:rsid w:val="00F65862"/>
    <w:rsid w:val="00F7003C"/>
    <w:rsid w:val="00F70F27"/>
    <w:rsid w:val="00F73822"/>
    <w:rsid w:val="00F7533C"/>
    <w:rsid w:val="00F82F14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3411"/>
    <w:rsid w:val="00FD1154"/>
    <w:rsid w:val="00FD36CF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12EB"/>
    <w:pPr>
      <w:keepNext/>
      <w:keepLines/>
      <w:shd w:val="clear" w:color="auto" w:fill="D9D9D9"/>
      <w:spacing w:before="120" w:after="120" w:line="240" w:lineRule="auto"/>
      <w:ind w:right="-76"/>
      <w:outlineLvl w:val="0"/>
    </w:pPr>
    <w:rPr>
      <w:rFonts w:eastAsia="Times New Roman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2EB"/>
    <w:pPr>
      <w:keepNext/>
      <w:keepLines/>
      <w:spacing w:before="200" w:after="0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E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EB"/>
    <w:rPr>
      <w:rFonts w:eastAsia="Times New Roman" w:cs="Arial"/>
      <w:b/>
      <w:bCs/>
      <w:sz w:val="24"/>
      <w:shd w:val="clear" w:color="auto" w:fill="D9D9D9"/>
      <w:lang w:val="vi-VN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2EB"/>
    <w:rPr>
      <w:rFonts w:eastAsia="Times New Roman"/>
      <w:bCs/>
      <w:szCs w:val="26"/>
      <w:lang w:val="vi-VN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E9"/>
    <w:rPr>
      <w:rFonts w:eastAsiaTheme="majorEastAsia" w:cstheme="majorBidi"/>
      <w:b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ntityframeworktutorial.net/code-first/code-based-migration-in-code-first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visualstudio/test/getting-started-with-unit-testing?view=vs-20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nettutorials.net/lesson/repository-design-pattern-cshar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35EA0-7C0E-43AB-B30B-F4C93BC9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495</TotalTime>
  <Pages>13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10834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695</cp:revision>
  <cp:lastPrinted>2010-11-26T02:45:00Z</cp:lastPrinted>
  <dcterms:created xsi:type="dcterms:W3CDTF">2019-06-26T16:09:00Z</dcterms:created>
  <dcterms:modified xsi:type="dcterms:W3CDTF">2020-01-08T03:14:00Z</dcterms:modified>
  <cp:category>Template</cp:category>
  <cp:contentStatus>20/11/2012</cp:contentStatus>
</cp:coreProperties>
</file>